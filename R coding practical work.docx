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B60C4" w14:textId="77777777" w:rsidR="00D44881" w:rsidRPr="00397E9A" w:rsidRDefault="00D44881" w:rsidP="00D44881">
      <w:pPr>
        <w:suppressAutoHyphens/>
        <w:jc w:val="center"/>
        <w:rPr>
          <w:rFonts w:ascii="Calibri" w:eastAsia="Calibri" w:hAnsi="Calibri" w:cs="Arial"/>
          <w:kern w:val="1"/>
          <w:sz w:val="20"/>
          <w:szCs w:val="20"/>
          <w:lang w:val="en-GB" w:eastAsia="ar-SA"/>
        </w:rPr>
      </w:pPr>
      <w:r w:rsidRPr="00397E9A">
        <w:rPr>
          <w:rFonts w:ascii="Calibri" w:eastAsia="Calibri" w:hAnsi="Calibri" w:cs="Arial"/>
          <w:noProof/>
          <w:kern w:val="1"/>
          <w:sz w:val="20"/>
          <w:szCs w:val="20"/>
          <w:lang w:eastAsia="et-EE"/>
        </w:rPr>
        <w:drawing>
          <wp:anchor distT="0" distB="0" distL="114300" distR="114300" simplePos="0" relativeHeight="251659264" behindDoc="0" locked="0" layoutInCell="1" allowOverlap="1" wp14:anchorId="0EB9637F" wp14:editId="0AB42159">
            <wp:simplePos x="0" y="0"/>
            <wp:positionH relativeFrom="column">
              <wp:posOffset>5080</wp:posOffset>
            </wp:positionH>
            <wp:positionV relativeFrom="paragraph">
              <wp:posOffset>0</wp:posOffset>
            </wp:positionV>
            <wp:extent cx="1839600" cy="1029600"/>
            <wp:effectExtent l="0" t="0" r="8255" b="0"/>
            <wp:wrapTopAndBottom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lTech_gradient_77x43 m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600" cy="10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C15D2" w14:textId="77777777" w:rsidR="00D44881" w:rsidRPr="00AA524A" w:rsidRDefault="00D44881" w:rsidP="00D44881">
      <w:pPr>
        <w:tabs>
          <w:tab w:val="left" w:pos="1418"/>
          <w:tab w:val="left" w:pos="6521"/>
        </w:tabs>
        <w:suppressAutoHyphens/>
        <w:spacing w:line="320" w:lineRule="exact"/>
        <w:rPr>
          <w:rFonts w:ascii="Verdana" w:eastAsia="Calibri" w:hAnsi="Verdana" w:cs="Arial"/>
          <w:b/>
          <w:color w:val="9396B0"/>
          <w:kern w:val="1"/>
          <w:sz w:val="20"/>
          <w:szCs w:val="20"/>
          <w:lang w:val="en-GB" w:eastAsia="ar-SA"/>
        </w:rPr>
      </w:pPr>
      <w:r w:rsidRPr="00AA524A">
        <w:rPr>
          <w:rFonts w:ascii="Verdana" w:eastAsia="Calibri" w:hAnsi="Verdana" w:cs="Arial"/>
          <w:b/>
          <w:color w:val="9396B0"/>
          <w:kern w:val="1"/>
          <w:sz w:val="20"/>
          <w:szCs w:val="20"/>
          <w:lang w:val="en-GB" w:eastAsia="ar-SA"/>
        </w:rPr>
        <w:t>TALLINN</w:t>
      </w:r>
      <w:r w:rsidR="00AA524A">
        <w:rPr>
          <w:rFonts w:ascii="Verdana" w:eastAsia="Calibri" w:hAnsi="Verdana" w:cs="Arial"/>
          <w:b/>
          <w:color w:val="9396B0"/>
          <w:kern w:val="1"/>
          <w:sz w:val="20"/>
          <w:szCs w:val="20"/>
          <w:lang w:val="en-GB" w:eastAsia="ar-SA"/>
        </w:rPr>
        <w:t xml:space="preserve"> UNIVERSITY OF TECHNOLOGY</w:t>
      </w:r>
    </w:p>
    <w:p w14:paraId="35ADF23B" w14:textId="77777777" w:rsidR="00D44881" w:rsidRPr="00AA524A" w:rsidRDefault="00AA524A" w:rsidP="00D44881">
      <w:pPr>
        <w:tabs>
          <w:tab w:val="left" w:pos="1418"/>
          <w:tab w:val="left" w:pos="6521"/>
        </w:tabs>
        <w:suppressAutoHyphens/>
        <w:spacing w:line="280" w:lineRule="exact"/>
        <w:rPr>
          <w:rFonts w:ascii="Verdana" w:eastAsia="Calibri" w:hAnsi="Verdana" w:cs="Arial"/>
          <w:color w:val="9396B0"/>
          <w:kern w:val="1"/>
          <w:sz w:val="20"/>
          <w:szCs w:val="20"/>
          <w:lang w:val="en-GB" w:eastAsia="ar-SA"/>
        </w:rPr>
      </w:pPr>
      <w:r>
        <w:rPr>
          <w:rFonts w:ascii="Verdana" w:eastAsia="Calibri" w:hAnsi="Verdana" w:cs="Arial"/>
          <w:color w:val="9396B0"/>
          <w:kern w:val="1"/>
          <w:sz w:val="20"/>
          <w:szCs w:val="20"/>
          <w:lang w:val="en-GB" w:eastAsia="ar-SA"/>
        </w:rPr>
        <w:t>SCHOOL OF ENGINEERING</w:t>
      </w:r>
    </w:p>
    <w:p w14:paraId="6D328C36" w14:textId="668D65A4" w:rsidR="00D44881" w:rsidRPr="00AA524A" w:rsidRDefault="004F061D" w:rsidP="00D44881">
      <w:pPr>
        <w:tabs>
          <w:tab w:val="left" w:pos="1418"/>
          <w:tab w:val="left" w:pos="6521"/>
        </w:tabs>
        <w:suppressAutoHyphens/>
        <w:spacing w:line="280" w:lineRule="exact"/>
        <w:rPr>
          <w:rFonts w:ascii="Verdana" w:eastAsia="Calibri" w:hAnsi="Verdana" w:cs="Arial"/>
          <w:color w:val="9396B0"/>
          <w:kern w:val="1"/>
          <w:sz w:val="20"/>
          <w:szCs w:val="20"/>
          <w:lang w:val="en-GB" w:eastAsia="ar-SA"/>
        </w:rPr>
      </w:pPr>
      <w:r>
        <w:rPr>
          <w:rFonts w:ascii="Verdana" w:eastAsia="Calibri" w:hAnsi="Verdana" w:cs="Arial"/>
          <w:color w:val="9396B0"/>
          <w:kern w:val="1"/>
          <w:sz w:val="20"/>
          <w:szCs w:val="20"/>
          <w:lang w:val="en-GB" w:eastAsia="ar-SA"/>
        </w:rPr>
        <w:t xml:space="preserve">Laboratory of </w:t>
      </w:r>
      <w:r w:rsidR="002748E0">
        <w:rPr>
          <w:rFonts w:ascii="Verdana" w:eastAsia="Calibri" w:hAnsi="Verdana" w:cs="Arial"/>
          <w:color w:val="9396B0"/>
          <w:kern w:val="1"/>
          <w:sz w:val="20"/>
          <w:szCs w:val="20"/>
          <w:lang w:val="en-GB" w:eastAsia="ar-SA"/>
        </w:rPr>
        <w:t>Wood Technology</w:t>
      </w:r>
    </w:p>
    <w:p w14:paraId="4739D819" w14:textId="77777777" w:rsidR="00D44881" w:rsidRPr="00397E9A" w:rsidRDefault="00D44881" w:rsidP="00D44881">
      <w:pPr>
        <w:jc w:val="center"/>
        <w:rPr>
          <w:rFonts w:ascii="Calibri" w:eastAsia="Calibri" w:hAnsi="Calibri"/>
          <w:caps/>
          <w:sz w:val="20"/>
          <w:szCs w:val="20"/>
        </w:rPr>
      </w:pPr>
    </w:p>
    <w:p w14:paraId="112400E4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2D42DB15" w14:textId="77777777" w:rsidR="00D44881" w:rsidRPr="00397E9A" w:rsidRDefault="00D44881" w:rsidP="00AA524A">
      <w:pPr>
        <w:pStyle w:val="BodyText"/>
        <w:tabs>
          <w:tab w:val="left" w:pos="1418"/>
          <w:tab w:val="left" w:pos="6521"/>
        </w:tabs>
        <w:rPr>
          <w:rFonts w:ascii="Verdana" w:hAnsi="Verdana"/>
          <w:color w:val="808080"/>
          <w:sz w:val="20"/>
          <w:szCs w:val="20"/>
        </w:rPr>
      </w:pPr>
      <w:r w:rsidRPr="00397E9A">
        <w:rPr>
          <w:rFonts w:ascii="Verdana" w:hAnsi="Verdana"/>
          <w:color w:val="808080"/>
          <w:sz w:val="20"/>
          <w:szCs w:val="20"/>
        </w:rPr>
        <w:t xml:space="preserve"> </w:t>
      </w:r>
    </w:p>
    <w:p w14:paraId="78DB8D91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19D2E4D2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4AA10A8E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1F1EC141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79E8A204" w14:textId="77777777" w:rsidR="00D44881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09686E33" w14:textId="77777777" w:rsidR="002748E0" w:rsidRDefault="002748E0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0675B9DD" w14:textId="77777777" w:rsidR="002748E0" w:rsidRPr="00397E9A" w:rsidRDefault="002748E0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6C9C77A0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55C6B0B1" w14:textId="77777777" w:rsidR="00C55F92" w:rsidRPr="00C55F92" w:rsidRDefault="00C55F92" w:rsidP="00C55F92">
      <w:pPr>
        <w:jc w:val="center"/>
        <w:rPr>
          <w:rFonts w:ascii="Verdana" w:hAnsi="Verdana"/>
          <w:b/>
          <w:caps/>
          <w:sz w:val="32"/>
          <w:szCs w:val="32"/>
          <w:lang w:val="en-GB"/>
        </w:rPr>
      </w:pPr>
      <w:r w:rsidRPr="00C55F92">
        <w:rPr>
          <w:rFonts w:ascii="Verdana" w:hAnsi="Verdana"/>
          <w:b/>
          <w:caps/>
          <w:sz w:val="32"/>
          <w:szCs w:val="32"/>
          <w:lang w:val="en-GB"/>
        </w:rPr>
        <w:t>Materials Testing Methods</w:t>
      </w:r>
    </w:p>
    <w:p w14:paraId="427565A5" w14:textId="77777777" w:rsidR="00C55F92" w:rsidRDefault="00C55F92" w:rsidP="00C55F92">
      <w:pPr>
        <w:jc w:val="center"/>
        <w:rPr>
          <w:rFonts w:ascii="Verdana" w:hAnsi="Verdana"/>
          <w:b/>
          <w:caps/>
          <w:sz w:val="32"/>
          <w:szCs w:val="32"/>
          <w:lang w:val="en-GB"/>
        </w:rPr>
      </w:pPr>
      <w:r w:rsidRPr="00C55F92">
        <w:rPr>
          <w:rFonts w:ascii="Verdana" w:hAnsi="Verdana"/>
          <w:b/>
          <w:caps/>
          <w:sz w:val="32"/>
          <w:szCs w:val="32"/>
          <w:lang w:val="en-GB"/>
        </w:rPr>
        <w:t>EKX0350</w:t>
      </w:r>
    </w:p>
    <w:p w14:paraId="4C2B6940" w14:textId="77777777" w:rsidR="002748E0" w:rsidRPr="00C55F92" w:rsidRDefault="002748E0" w:rsidP="00C55F92">
      <w:pPr>
        <w:jc w:val="center"/>
        <w:rPr>
          <w:rFonts w:ascii="Verdana" w:hAnsi="Verdana"/>
          <w:b/>
          <w:caps/>
          <w:sz w:val="32"/>
          <w:szCs w:val="32"/>
          <w:lang w:val="en-GB"/>
        </w:rPr>
      </w:pPr>
    </w:p>
    <w:p w14:paraId="2CC941A3" w14:textId="2A3266ED" w:rsidR="00C55F92" w:rsidRPr="00C55F92" w:rsidRDefault="002748E0" w:rsidP="00C55F92">
      <w:pPr>
        <w:jc w:val="center"/>
        <w:rPr>
          <w:rFonts w:ascii="Verdana" w:hAnsi="Verdana"/>
          <w:b/>
          <w:i/>
          <w:caps/>
          <w:sz w:val="32"/>
          <w:szCs w:val="32"/>
          <w:lang w:val="en-GB"/>
        </w:rPr>
      </w:pPr>
      <w:r>
        <w:rPr>
          <w:rFonts w:ascii="Verdana" w:hAnsi="Verdana"/>
          <w:b/>
          <w:i/>
          <w:caps/>
          <w:sz w:val="32"/>
          <w:szCs w:val="32"/>
          <w:lang w:val="en-GB"/>
        </w:rPr>
        <w:t>R coding practical work</w:t>
      </w:r>
    </w:p>
    <w:p w14:paraId="191B9205" w14:textId="77777777" w:rsidR="00D44881" w:rsidRDefault="00D44881" w:rsidP="00D44881">
      <w:pPr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</w:p>
    <w:p w14:paraId="6F4B4AB7" w14:textId="77777777" w:rsidR="002748E0" w:rsidRDefault="002748E0" w:rsidP="00D44881">
      <w:pPr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</w:p>
    <w:p w14:paraId="24A657E1" w14:textId="77777777" w:rsidR="002748E0" w:rsidRDefault="002748E0" w:rsidP="00D44881">
      <w:pPr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</w:p>
    <w:p w14:paraId="612FA988" w14:textId="77777777" w:rsidR="002748E0" w:rsidRDefault="002748E0" w:rsidP="00D44881">
      <w:pPr>
        <w:jc w:val="center"/>
        <w:rPr>
          <w:rFonts w:ascii="Verdana" w:hAnsi="Verdana"/>
          <w:b/>
          <w:caps/>
          <w:sz w:val="32"/>
          <w:szCs w:val="32"/>
          <w:u w:val="single"/>
          <w:lang w:val="en-GB"/>
        </w:rPr>
      </w:pPr>
    </w:p>
    <w:p w14:paraId="51BD9485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70F78FD3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645585DD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3FFD64FF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tbl>
      <w:tblPr>
        <w:tblW w:w="5493" w:type="dxa"/>
        <w:jc w:val="right"/>
        <w:tblLayout w:type="fixed"/>
        <w:tblLook w:val="01E0" w:firstRow="1" w:lastRow="1" w:firstColumn="1" w:lastColumn="1" w:noHBand="0" w:noVBand="0"/>
      </w:tblPr>
      <w:tblGrid>
        <w:gridCol w:w="1560"/>
        <w:gridCol w:w="3933"/>
      </w:tblGrid>
      <w:tr w:rsidR="00D44881" w:rsidRPr="00397E9A" w14:paraId="078534BC" w14:textId="77777777" w:rsidTr="0024294B">
        <w:trPr>
          <w:trHeight w:val="609"/>
          <w:jc w:val="right"/>
        </w:trPr>
        <w:tc>
          <w:tcPr>
            <w:tcW w:w="1560" w:type="dxa"/>
            <w:vAlign w:val="bottom"/>
          </w:tcPr>
          <w:p w14:paraId="7718722F" w14:textId="40CAB12B" w:rsidR="00D44881" w:rsidRPr="00397E9A" w:rsidRDefault="00EB3D1A" w:rsidP="00EB3D1A">
            <w:pPr>
              <w:ind w:right="-248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sz w:val="20"/>
                <w:szCs w:val="20"/>
              </w:rPr>
              <w:t>Student</w:t>
            </w:r>
            <w:proofErr w:type="spellEnd"/>
            <w:r w:rsidR="00D44881" w:rsidRPr="00397E9A">
              <w:rPr>
                <w:rFonts w:ascii="Calibri" w:eastAsia="Calibri" w:hAnsi="Calibri"/>
                <w:sz w:val="20"/>
                <w:szCs w:val="20"/>
              </w:rPr>
              <w:t>:</w:t>
            </w:r>
          </w:p>
        </w:tc>
        <w:tc>
          <w:tcPr>
            <w:tcW w:w="3933" w:type="dxa"/>
            <w:vAlign w:val="bottom"/>
          </w:tcPr>
          <w:p w14:paraId="7FE17652" w14:textId="77777777" w:rsidR="00D44881" w:rsidRPr="00397E9A" w:rsidRDefault="00D44881" w:rsidP="0024294B">
            <w:pPr>
              <w:rPr>
                <w:rFonts w:ascii="Calibri" w:eastAsia="Calibri" w:hAnsi="Calibri"/>
                <w:sz w:val="20"/>
                <w:szCs w:val="20"/>
              </w:rPr>
            </w:pPr>
            <w:r w:rsidRPr="00397E9A">
              <w:rPr>
                <w:rFonts w:ascii="Calibri" w:eastAsia="Calibri" w:hAnsi="Calibri"/>
                <w:sz w:val="20"/>
                <w:szCs w:val="20"/>
              </w:rPr>
              <w:t>..................................................................</w:t>
            </w:r>
          </w:p>
        </w:tc>
      </w:tr>
      <w:tr w:rsidR="00D44881" w:rsidRPr="00397E9A" w14:paraId="00531FED" w14:textId="77777777" w:rsidTr="0024294B">
        <w:trPr>
          <w:trHeight w:val="310"/>
          <w:jc w:val="right"/>
        </w:trPr>
        <w:tc>
          <w:tcPr>
            <w:tcW w:w="1560" w:type="dxa"/>
            <w:vAlign w:val="bottom"/>
          </w:tcPr>
          <w:p w14:paraId="1C44B70A" w14:textId="77777777" w:rsidR="00D44881" w:rsidRPr="00397E9A" w:rsidRDefault="00D44881" w:rsidP="0024294B">
            <w:pPr>
              <w:ind w:right="-248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 w14:paraId="132EAA97" w14:textId="67F83514" w:rsidR="00D44881" w:rsidRPr="00397E9A" w:rsidRDefault="00D44881" w:rsidP="00EB3D1A">
            <w:pPr>
              <w:ind w:left="992" w:firstLine="567"/>
              <w:rPr>
                <w:rFonts w:ascii="Calibri" w:eastAsia="Calibri" w:hAnsi="Calibri"/>
                <w:sz w:val="20"/>
                <w:szCs w:val="20"/>
              </w:rPr>
            </w:pPr>
            <w:r w:rsidRPr="00397E9A">
              <w:rPr>
                <w:rFonts w:ascii="Calibri" w:eastAsia="Calibri" w:hAnsi="Calibri"/>
                <w:sz w:val="20"/>
                <w:szCs w:val="20"/>
              </w:rPr>
              <w:t>/</w:t>
            </w:r>
            <w:proofErr w:type="spellStart"/>
            <w:r w:rsidR="00EB3D1A">
              <w:rPr>
                <w:rFonts w:ascii="Calibri" w:eastAsia="Calibri" w:hAnsi="Calibri"/>
                <w:sz w:val="20"/>
                <w:szCs w:val="20"/>
              </w:rPr>
              <w:t>name</w:t>
            </w:r>
            <w:proofErr w:type="spellEnd"/>
            <w:r w:rsidRPr="00397E9A">
              <w:rPr>
                <w:rFonts w:ascii="Calibri" w:eastAsia="Calibri" w:hAnsi="Calibri"/>
                <w:sz w:val="20"/>
                <w:szCs w:val="20"/>
              </w:rPr>
              <w:t>/</w:t>
            </w:r>
          </w:p>
        </w:tc>
      </w:tr>
      <w:tr w:rsidR="00D44881" w:rsidRPr="00397E9A" w14:paraId="4B763B95" w14:textId="77777777" w:rsidTr="0024294B">
        <w:trPr>
          <w:trHeight w:val="609"/>
          <w:jc w:val="right"/>
        </w:trPr>
        <w:tc>
          <w:tcPr>
            <w:tcW w:w="1560" w:type="dxa"/>
            <w:vAlign w:val="bottom"/>
          </w:tcPr>
          <w:p w14:paraId="0FFC7C00" w14:textId="25593A70" w:rsidR="00D44881" w:rsidRPr="00397E9A" w:rsidRDefault="00D44881" w:rsidP="0024294B">
            <w:pPr>
              <w:ind w:right="-248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3933" w:type="dxa"/>
            <w:vAlign w:val="bottom"/>
          </w:tcPr>
          <w:p w14:paraId="642DC89E" w14:textId="14FF6884" w:rsidR="00D44881" w:rsidRPr="00397E9A" w:rsidRDefault="00D44881" w:rsidP="0024294B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  <w:tr w:rsidR="00D44881" w:rsidRPr="00397E9A" w14:paraId="0A9907AC" w14:textId="77777777" w:rsidTr="0024294B">
        <w:trPr>
          <w:trHeight w:val="609"/>
          <w:jc w:val="right"/>
        </w:trPr>
        <w:tc>
          <w:tcPr>
            <w:tcW w:w="1560" w:type="dxa"/>
            <w:vAlign w:val="bottom"/>
          </w:tcPr>
          <w:p w14:paraId="11D89B8C" w14:textId="3FF86295" w:rsidR="00D44881" w:rsidRPr="00397E9A" w:rsidRDefault="00EB3D1A" w:rsidP="0024294B">
            <w:pPr>
              <w:ind w:right="-248"/>
              <w:rPr>
                <w:rFonts w:ascii="Calibri" w:eastAsia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/>
                <w:sz w:val="20"/>
                <w:szCs w:val="20"/>
              </w:rPr>
              <w:t>Supervisor</w:t>
            </w:r>
            <w:proofErr w:type="spellEnd"/>
            <w:r w:rsidR="00D44881" w:rsidRPr="00397E9A">
              <w:rPr>
                <w:rFonts w:ascii="Calibri" w:eastAsia="Calibri" w:hAnsi="Calibri"/>
                <w:sz w:val="20"/>
                <w:szCs w:val="20"/>
              </w:rPr>
              <w:t>:</w:t>
            </w:r>
          </w:p>
        </w:tc>
        <w:tc>
          <w:tcPr>
            <w:tcW w:w="3933" w:type="dxa"/>
            <w:vAlign w:val="bottom"/>
          </w:tcPr>
          <w:p w14:paraId="3DD40A39" w14:textId="77777777" w:rsidR="00D44881" w:rsidRPr="00397E9A" w:rsidRDefault="00D44881" w:rsidP="0024294B">
            <w:pPr>
              <w:rPr>
                <w:rFonts w:ascii="Calibri" w:eastAsia="Calibri" w:hAnsi="Calibri"/>
                <w:sz w:val="20"/>
                <w:szCs w:val="20"/>
              </w:rPr>
            </w:pPr>
            <w:r w:rsidRPr="00397E9A">
              <w:rPr>
                <w:rFonts w:ascii="Calibri" w:eastAsia="Calibri" w:hAnsi="Calibri"/>
                <w:sz w:val="20"/>
                <w:szCs w:val="20"/>
              </w:rPr>
              <w:t>..................................................................</w:t>
            </w:r>
          </w:p>
        </w:tc>
      </w:tr>
      <w:tr w:rsidR="00D44881" w:rsidRPr="00397E9A" w14:paraId="3F246F60" w14:textId="77777777" w:rsidTr="0024294B">
        <w:trPr>
          <w:trHeight w:val="310"/>
          <w:jc w:val="right"/>
        </w:trPr>
        <w:tc>
          <w:tcPr>
            <w:tcW w:w="1560" w:type="dxa"/>
            <w:vAlign w:val="center"/>
          </w:tcPr>
          <w:p w14:paraId="2BC81898" w14:textId="77777777" w:rsidR="00D44881" w:rsidRPr="00397E9A" w:rsidRDefault="00D44881" w:rsidP="0024294B">
            <w:pPr>
              <w:ind w:right="-248"/>
              <w:jc w:val="center"/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3933" w:type="dxa"/>
            <w:vAlign w:val="center"/>
          </w:tcPr>
          <w:p w14:paraId="36644128" w14:textId="4A12BF20" w:rsidR="00D44881" w:rsidRPr="00397E9A" w:rsidRDefault="00EB3D1A" w:rsidP="00EB3D1A">
            <w:pPr>
              <w:ind w:left="360" w:firstLine="916"/>
              <w:rPr>
                <w:rFonts w:ascii="Calibri" w:eastAsia="Calibri" w:hAnsi="Calibri"/>
                <w:sz w:val="20"/>
                <w:szCs w:val="20"/>
              </w:rPr>
            </w:pPr>
            <w:r>
              <w:rPr>
                <w:rFonts w:ascii="Calibri" w:eastAsia="Calibri" w:hAnsi="Calibri"/>
                <w:sz w:val="20"/>
                <w:szCs w:val="20"/>
              </w:rPr>
              <w:t>/</w:t>
            </w:r>
            <w:proofErr w:type="spellStart"/>
            <w:r>
              <w:rPr>
                <w:rFonts w:ascii="Calibri" w:eastAsia="Calibri" w:hAnsi="Calibri"/>
                <w:sz w:val="20"/>
                <w:szCs w:val="20"/>
              </w:rPr>
              <w:t>name</w:t>
            </w:r>
            <w:proofErr w:type="spellEnd"/>
            <w:r w:rsidR="00D44881" w:rsidRPr="00397E9A">
              <w:rPr>
                <w:rFonts w:ascii="Calibri" w:eastAsia="Calibri" w:hAnsi="Calibri"/>
                <w:sz w:val="20"/>
                <w:szCs w:val="20"/>
              </w:rPr>
              <w:t>/</w:t>
            </w:r>
          </w:p>
        </w:tc>
      </w:tr>
    </w:tbl>
    <w:p w14:paraId="73D19987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4AFBC036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3709AE4F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0970EC9C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4C31E354" w14:textId="77777777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</w:p>
    <w:p w14:paraId="30EAF25F" w14:textId="1D426FB6" w:rsidR="00D44881" w:rsidRPr="00397E9A" w:rsidRDefault="00D44881" w:rsidP="00D44881">
      <w:pPr>
        <w:jc w:val="center"/>
        <w:rPr>
          <w:rFonts w:ascii="Calibri" w:eastAsia="Calibri" w:hAnsi="Calibri"/>
          <w:sz w:val="20"/>
          <w:szCs w:val="20"/>
        </w:rPr>
      </w:pPr>
      <w:r w:rsidRPr="00397E9A">
        <w:rPr>
          <w:rFonts w:ascii="Calibri" w:eastAsia="Calibri" w:hAnsi="Calibri"/>
          <w:sz w:val="20"/>
          <w:szCs w:val="20"/>
        </w:rPr>
        <w:t>Tallinn 20</w:t>
      </w:r>
      <w:r w:rsidR="004F061D">
        <w:rPr>
          <w:rFonts w:ascii="Calibri" w:eastAsia="Calibri" w:hAnsi="Calibri"/>
          <w:sz w:val="20"/>
          <w:szCs w:val="20"/>
        </w:rPr>
        <w:t>2</w:t>
      </w:r>
      <w:r w:rsidR="001D045A">
        <w:rPr>
          <w:rFonts w:ascii="Calibri" w:eastAsia="Calibri" w:hAnsi="Calibri"/>
          <w:sz w:val="20"/>
          <w:szCs w:val="20"/>
        </w:rPr>
        <w:t>3</w:t>
      </w:r>
    </w:p>
    <w:p w14:paraId="36D757F9" w14:textId="58CF3152" w:rsidR="00C55F92" w:rsidRPr="00C55F92" w:rsidRDefault="002748E0" w:rsidP="00C55F92">
      <w:pPr>
        <w:keepNext/>
        <w:keepLines/>
        <w:numPr>
          <w:ilvl w:val="0"/>
          <w:numId w:val="38"/>
        </w:numPr>
        <w:spacing w:before="200" w:after="200" w:line="360" w:lineRule="auto"/>
        <w:jc w:val="both"/>
        <w:outlineLvl w:val="1"/>
        <w:rPr>
          <w:rFonts w:ascii="Verdana" w:hAnsi="Verdana"/>
          <w:b/>
          <w:bCs/>
          <w:sz w:val="28"/>
          <w:lang w:val="en-GB" w:eastAsia="et-EE"/>
        </w:rPr>
      </w:pPr>
      <w:r>
        <w:rPr>
          <w:rFonts w:ascii="Verdana" w:hAnsi="Verdana"/>
          <w:b/>
          <w:bCs/>
          <w:sz w:val="28"/>
          <w:szCs w:val="26"/>
          <w:lang w:val="en-GB" w:eastAsia="et-EE"/>
        </w:rPr>
        <w:lastRenderedPageBreak/>
        <w:t>R coding task</w:t>
      </w:r>
    </w:p>
    <w:p w14:paraId="40B27856" w14:textId="79992A52" w:rsidR="002748E0" w:rsidRPr="002748E0" w:rsidRDefault="002748E0" w:rsidP="002748E0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I</w:t>
      </w:r>
      <w:r w:rsidRPr="002748E0">
        <w:rPr>
          <w:rFonts w:ascii="Verdana" w:eastAsia="Calibri" w:hAnsi="Verdana"/>
          <w:sz w:val="20"/>
          <w:szCs w:val="20"/>
          <w:lang w:eastAsia="et-EE"/>
        </w:rPr>
        <w:t xml:space="preserve">nstall R software from here: </w:t>
      </w:r>
      <w:hyperlink r:id="rId12" w:history="1">
        <w:r w:rsidRPr="00D8642F">
          <w:rPr>
            <w:rStyle w:val="Hyperlink"/>
            <w:rFonts w:ascii="Verdana" w:eastAsia="Calibri" w:hAnsi="Verdana"/>
            <w:sz w:val="20"/>
            <w:szCs w:val="20"/>
            <w:lang w:eastAsia="et-EE"/>
          </w:rPr>
          <w:t>https://cran.rstudio.com/</w:t>
        </w:r>
      </w:hyperlink>
      <w:r>
        <w:rPr>
          <w:rFonts w:ascii="Verdana" w:eastAsia="Calibri" w:hAnsi="Verdana"/>
          <w:sz w:val="20"/>
          <w:szCs w:val="20"/>
          <w:lang w:eastAsia="et-EE"/>
        </w:rPr>
        <w:t xml:space="preserve"> </w:t>
      </w:r>
    </w:p>
    <w:p w14:paraId="7E56B316" w14:textId="31545487" w:rsidR="00C55F92" w:rsidRDefault="002748E0" w:rsidP="002748E0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 w:rsidRPr="002748E0">
        <w:rPr>
          <w:rFonts w:ascii="Verdana" w:eastAsia="Calibri" w:hAnsi="Verdana"/>
          <w:sz w:val="20"/>
          <w:szCs w:val="20"/>
          <w:lang w:eastAsia="et-EE"/>
        </w:rPr>
        <w:t>Install RStudio</w:t>
      </w:r>
      <w:r w:rsidR="00F462DF">
        <w:rPr>
          <w:rFonts w:ascii="Verdana" w:eastAsia="Calibri" w:hAnsi="Verdana"/>
          <w:sz w:val="20"/>
          <w:szCs w:val="20"/>
          <w:lang w:eastAsia="et-EE"/>
        </w:rPr>
        <w:t xml:space="preserve"> from here</w:t>
      </w:r>
      <w:r w:rsidRPr="002748E0">
        <w:rPr>
          <w:rFonts w:ascii="Verdana" w:eastAsia="Calibri" w:hAnsi="Verdana"/>
          <w:sz w:val="20"/>
          <w:szCs w:val="20"/>
          <w:lang w:eastAsia="et-EE"/>
        </w:rPr>
        <w:t xml:space="preserve">: </w:t>
      </w:r>
      <w:hyperlink r:id="rId13" w:history="1">
        <w:r w:rsidRPr="00D8642F">
          <w:rPr>
            <w:rStyle w:val="Hyperlink"/>
            <w:rFonts w:ascii="Verdana" w:eastAsia="Calibri" w:hAnsi="Verdana"/>
            <w:sz w:val="20"/>
            <w:szCs w:val="20"/>
            <w:lang w:eastAsia="et-EE"/>
          </w:rPr>
          <w:t>https://posit.co/download/rstudio-desktop/</w:t>
        </w:r>
      </w:hyperlink>
    </w:p>
    <w:p w14:paraId="7C8A95D8" w14:textId="124DC132" w:rsidR="002748E0" w:rsidRDefault="002748E0" w:rsidP="002748E0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Open RStudio and import Excel file “Exercise.xlsx”</w:t>
      </w:r>
    </w:p>
    <w:p w14:paraId="3875824A" w14:textId="079D17E5" w:rsidR="002748E0" w:rsidRDefault="002748E0" w:rsidP="002748E0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Make 4 different graphs</w:t>
      </w:r>
      <w:r w:rsidR="00F462DF">
        <w:rPr>
          <w:rFonts w:ascii="Verdana" w:eastAsia="Calibri" w:hAnsi="Verdana"/>
          <w:sz w:val="20"/>
          <w:szCs w:val="20"/>
          <w:lang w:eastAsia="et-EE"/>
        </w:rPr>
        <w:t xml:space="preserve"> in R:</w:t>
      </w:r>
    </w:p>
    <w:p w14:paraId="406DD0CA" w14:textId="7161DC28" w:rsidR="002748E0" w:rsidRDefault="00F462DF" w:rsidP="002748E0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 w:rsidRPr="003656BF">
        <w:rPr>
          <w:rFonts w:ascii="Verdana" w:eastAsia="Calibri" w:hAnsi="Verdana"/>
          <w:b/>
          <w:bCs/>
          <w:sz w:val="20"/>
          <w:szCs w:val="20"/>
          <w:lang w:eastAsia="et-EE"/>
        </w:rPr>
        <w:t>Bar chart</w:t>
      </w:r>
      <w:r>
        <w:rPr>
          <w:rFonts w:ascii="Verdana" w:eastAsia="Calibri" w:hAnsi="Verdana"/>
          <w:sz w:val="20"/>
          <w:szCs w:val="20"/>
          <w:lang w:eastAsia="et-EE"/>
        </w:rPr>
        <w:t xml:space="preserve"> – load the </w:t>
      </w:r>
      <w:proofErr w:type="spellStart"/>
      <w:r>
        <w:rPr>
          <w:rFonts w:ascii="Verdana" w:eastAsia="Calibri" w:hAnsi="Verdana"/>
          <w:sz w:val="20"/>
          <w:szCs w:val="20"/>
          <w:lang w:eastAsia="et-EE"/>
        </w:rPr>
        <w:t>Barchart</w:t>
      </w:r>
      <w:proofErr w:type="spellEnd"/>
      <w:r>
        <w:rPr>
          <w:rFonts w:ascii="Verdana" w:eastAsia="Calibri" w:hAnsi="Verdana"/>
          <w:sz w:val="20"/>
          <w:szCs w:val="20"/>
          <w:lang w:eastAsia="et-EE"/>
        </w:rPr>
        <w:t xml:space="preserve"> tab from the Excel file and make the</w:t>
      </w:r>
      <w:r w:rsidR="00F96E98">
        <w:rPr>
          <w:rFonts w:ascii="Verdana" w:eastAsia="Calibri" w:hAnsi="Verdana"/>
          <w:sz w:val="20"/>
          <w:szCs w:val="20"/>
          <w:lang w:eastAsia="et-EE"/>
        </w:rPr>
        <w:t xml:space="preserve"> 2 separate</w:t>
      </w:r>
      <w:r>
        <w:rPr>
          <w:rFonts w:ascii="Verdana" w:eastAsia="Calibri" w:hAnsi="Verdana"/>
          <w:sz w:val="20"/>
          <w:szCs w:val="20"/>
          <w:lang w:eastAsia="et-EE"/>
        </w:rPr>
        <w:t xml:space="preserve"> bar chart</w:t>
      </w:r>
      <w:r w:rsidR="00F96E98">
        <w:rPr>
          <w:rFonts w:ascii="Verdana" w:eastAsia="Calibri" w:hAnsi="Verdana"/>
          <w:sz w:val="20"/>
          <w:szCs w:val="20"/>
          <w:lang w:eastAsia="et-EE"/>
        </w:rPr>
        <w:t>s</w:t>
      </w:r>
      <w:r>
        <w:rPr>
          <w:rFonts w:ascii="Verdana" w:eastAsia="Calibri" w:hAnsi="Verdana"/>
          <w:sz w:val="20"/>
          <w:szCs w:val="20"/>
          <w:lang w:eastAsia="et-EE"/>
        </w:rPr>
        <w:t xml:space="preserve"> </w:t>
      </w:r>
      <w:r w:rsidR="00F96E98">
        <w:rPr>
          <w:rFonts w:ascii="Verdana" w:eastAsia="Calibri" w:hAnsi="Verdana"/>
          <w:sz w:val="20"/>
          <w:szCs w:val="20"/>
          <w:lang w:eastAsia="et-EE"/>
        </w:rPr>
        <w:t>with error bars</w:t>
      </w:r>
      <w:r>
        <w:rPr>
          <w:rFonts w:ascii="Verdana" w:eastAsia="Calibri" w:hAnsi="Verdana"/>
          <w:sz w:val="20"/>
          <w:szCs w:val="20"/>
          <w:lang w:eastAsia="et-EE"/>
        </w:rPr>
        <w:t xml:space="preserve"> using the font Times New Roman. </w:t>
      </w:r>
    </w:p>
    <w:p w14:paraId="3AD26F98" w14:textId="2893B14D" w:rsidR="00F462DF" w:rsidRDefault="00F462DF" w:rsidP="002748E0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 w:rsidRPr="003656BF">
        <w:rPr>
          <w:rFonts w:ascii="Verdana" w:eastAsia="Calibri" w:hAnsi="Verdana"/>
          <w:b/>
          <w:bCs/>
          <w:sz w:val="20"/>
          <w:szCs w:val="20"/>
          <w:lang w:eastAsia="et-EE"/>
        </w:rPr>
        <w:t>Line Plot</w:t>
      </w:r>
      <w:r>
        <w:rPr>
          <w:rFonts w:ascii="Verdana" w:eastAsia="Calibri" w:hAnsi="Verdana"/>
          <w:sz w:val="20"/>
          <w:szCs w:val="20"/>
          <w:lang w:eastAsia="et-EE"/>
        </w:rPr>
        <w:t xml:space="preserve"> – load the Line plot tab from the Excel file and make a line plot, where y = </w:t>
      </w:r>
      <w:r w:rsidR="00F96E98">
        <w:rPr>
          <w:rFonts w:ascii="Verdana" w:eastAsia="Calibri" w:hAnsi="Verdana"/>
          <w:sz w:val="20"/>
          <w:szCs w:val="20"/>
          <w:lang w:eastAsia="et-EE"/>
        </w:rPr>
        <w:t>Brinell hardness (BH)</w:t>
      </w:r>
      <w:r>
        <w:rPr>
          <w:rFonts w:ascii="Verdana" w:eastAsia="Calibri" w:hAnsi="Verdana"/>
          <w:sz w:val="20"/>
          <w:szCs w:val="20"/>
          <w:lang w:eastAsia="et-EE"/>
        </w:rPr>
        <w:t xml:space="preserve"> and x = </w:t>
      </w:r>
      <w:r w:rsidR="00F96E98">
        <w:rPr>
          <w:rFonts w:ascii="Verdana" w:eastAsia="Calibri" w:hAnsi="Verdana"/>
          <w:sz w:val="20"/>
          <w:szCs w:val="20"/>
          <w:lang w:eastAsia="et-EE"/>
        </w:rPr>
        <w:t>Surface roughness (Ra)</w:t>
      </w:r>
      <w:r>
        <w:rPr>
          <w:rFonts w:ascii="Verdana" w:eastAsia="Calibri" w:hAnsi="Verdana"/>
          <w:sz w:val="20"/>
          <w:szCs w:val="20"/>
          <w:lang w:eastAsia="et-EE"/>
        </w:rPr>
        <w:t>. Use font Times New Roman.</w:t>
      </w:r>
    </w:p>
    <w:p w14:paraId="5EA3C60C" w14:textId="180ECBFB" w:rsidR="00F462DF" w:rsidRDefault="00F462DF" w:rsidP="002748E0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 w:rsidRPr="003656BF">
        <w:rPr>
          <w:rFonts w:ascii="Verdana" w:eastAsia="Calibri" w:hAnsi="Verdana"/>
          <w:b/>
          <w:bCs/>
          <w:sz w:val="20"/>
          <w:szCs w:val="20"/>
          <w:lang w:eastAsia="et-EE"/>
        </w:rPr>
        <w:t xml:space="preserve">Boxplot </w:t>
      </w:r>
      <w:r>
        <w:rPr>
          <w:rFonts w:ascii="Verdana" w:eastAsia="Calibri" w:hAnsi="Verdana"/>
          <w:sz w:val="20"/>
          <w:szCs w:val="20"/>
          <w:lang w:eastAsia="et-EE"/>
        </w:rPr>
        <w:t xml:space="preserve">– load the Boxplot tab from the Excel </w:t>
      </w:r>
      <w:r w:rsidR="00FC2FDF">
        <w:rPr>
          <w:rFonts w:ascii="Verdana" w:eastAsia="Calibri" w:hAnsi="Verdana"/>
          <w:sz w:val="20"/>
          <w:szCs w:val="20"/>
          <w:lang w:eastAsia="et-EE"/>
        </w:rPr>
        <w:t xml:space="preserve">file </w:t>
      </w:r>
      <w:r>
        <w:rPr>
          <w:rFonts w:ascii="Verdana" w:eastAsia="Calibri" w:hAnsi="Verdana"/>
          <w:sz w:val="20"/>
          <w:szCs w:val="20"/>
          <w:lang w:eastAsia="et-EE"/>
        </w:rPr>
        <w:t>and make the</w:t>
      </w:r>
      <w:r w:rsidR="00F96E98">
        <w:rPr>
          <w:rFonts w:ascii="Verdana" w:eastAsia="Calibri" w:hAnsi="Verdana"/>
          <w:sz w:val="20"/>
          <w:szCs w:val="20"/>
          <w:lang w:eastAsia="et-EE"/>
        </w:rPr>
        <w:t xml:space="preserve"> 2 separate</w:t>
      </w:r>
      <w:r>
        <w:rPr>
          <w:rFonts w:ascii="Verdana" w:eastAsia="Calibri" w:hAnsi="Verdana"/>
          <w:sz w:val="20"/>
          <w:szCs w:val="20"/>
          <w:lang w:eastAsia="et-EE"/>
        </w:rPr>
        <w:t xml:space="preserve"> boxplot</w:t>
      </w:r>
      <w:r w:rsidR="00F96E98">
        <w:rPr>
          <w:rFonts w:ascii="Verdana" w:eastAsia="Calibri" w:hAnsi="Verdana"/>
          <w:sz w:val="20"/>
          <w:szCs w:val="20"/>
          <w:lang w:eastAsia="et-EE"/>
        </w:rPr>
        <w:t>s</w:t>
      </w:r>
      <w:r>
        <w:rPr>
          <w:rFonts w:ascii="Verdana" w:eastAsia="Calibri" w:hAnsi="Verdana"/>
          <w:sz w:val="20"/>
          <w:szCs w:val="20"/>
          <w:lang w:eastAsia="et-EE"/>
        </w:rPr>
        <w:t xml:space="preserve">, where y = </w:t>
      </w:r>
      <w:r w:rsidR="00F96E98">
        <w:rPr>
          <w:rFonts w:ascii="Verdana" w:eastAsia="Calibri" w:hAnsi="Verdana"/>
          <w:sz w:val="20"/>
          <w:szCs w:val="20"/>
          <w:lang w:eastAsia="et-EE"/>
        </w:rPr>
        <w:t>surface roughness (Ra) or Brinell hardness (BH)</w:t>
      </w:r>
      <w:r>
        <w:rPr>
          <w:rFonts w:ascii="Verdana" w:eastAsia="Calibri" w:hAnsi="Verdana"/>
          <w:sz w:val="20"/>
          <w:szCs w:val="20"/>
          <w:lang w:eastAsia="et-EE"/>
        </w:rPr>
        <w:t>, x =</w:t>
      </w:r>
      <w:r w:rsidR="00F96E98">
        <w:rPr>
          <w:rFonts w:ascii="Verdana" w:eastAsia="Calibri" w:hAnsi="Verdana"/>
          <w:sz w:val="20"/>
          <w:szCs w:val="20"/>
          <w:lang w:eastAsia="et-EE"/>
        </w:rPr>
        <w:t xml:space="preserve"> Wood samples</w:t>
      </w:r>
      <w:r>
        <w:rPr>
          <w:rFonts w:ascii="Verdana" w:eastAsia="Calibri" w:hAnsi="Verdana"/>
          <w:sz w:val="20"/>
          <w:szCs w:val="20"/>
          <w:lang w:eastAsia="et-EE"/>
        </w:rPr>
        <w:t xml:space="preserve">, </w:t>
      </w:r>
      <w:proofErr w:type="spellStart"/>
      <w:r>
        <w:rPr>
          <w:rFonts w:ascii="Verdana" w:eastAsia="Calibri" w:hAnsi="Verdana"/>
          <w:sz w:val="20"/>
          <w:szCs w:val="20"/>
          <w:lang w:eastAsia="et-EE"/>
        </w:rPr>
        <w:t>color</w:t>
      </w:r>
      <w:proofErr w:type="spellEnd"/>
      <w:r>
        <w:rPr>
          <w:rFonts w:ascii="Verdana" w:eastAsia="Calibri" w:hAnsi="Verdana"/>
          <w:sz w:val="20"/>
          <w:szCs w:val="20"/>
          <w:lang w:eastAsia="et-EE"/>
        </w:rPr>
        <w:t xml:space="preserve"> = </w:t>
      </w:r>
      <w:r w:rsidR="00F96E98">
        <w:rPr>
          <w:rFonts w:ascii="Verdana" w:eastAsia="Calibri" w:hAnsi="Verdana"/>
          <w:sz w:val="20"/>
          <w:szCs w:val="20"/>
          <w:lang w:eastAsia="et-EE"/>
        </w:rPr>
        <w:t>Samples</w:t>
      </w:r>
      <w:r>
        <w:rPr>
          <w:rFonts w:ascii="Verdana" w:eastAsia="Calibri" w:hAnsi="Verdana"/>
          <w:sz w:val="20"/>
          <w:szCs w:val="20"/>
          <w:lang w:eastAsia="et-EE"/>
        </w:rPr>
        <w:t xml:space="preserve">. </w:t>
      </w:r>
      <w:r w:rsidR="00956D6B">
        <w:rPr>
          <w:rFonts w:ascii="Verdana" w:eastAsia="Calibri" w:hAnsi="Verdana"/>
          <w:sz w:val="20"/>
          <w:szCs w:val="20"/>
          <w:lang w:eastAsia="et-EE"/>
        </w:rPr>
        <w:t xml:space="preserve">Use text font Calibri and theme black/white and remove any additional background. </w:t>
      </w:r>
    </w:p>
    <w:p w14:paraId="6355B8EC" w14:textId="4D65A419" w:rsidR="00956D6B" w:rsidRDefault="00956D6B" w:rsidP="00956D6B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 w:rsidRPr="003656BF">
        <w:rPr>
          <w:rFonts w:ascii="Verdana" w:eastAsia="Calibri" w:hAnsi="Verdana"/>
          <w:b/>
          <w:bCs/>
          <w:sz w:val="20"/>
          <w:szCs w:val="20"/>
          <w:lang w:eastAsia="et-EE"/>
        </w:rPr>
        <w:t>Scatter plot</w:t>
      </w:r>
      <w:r>
        <w:rPr>
          <w:rFonts w:ascii="Verdana" w:eastAsia="Calibri" w:hAnsi="Verdana"/>
          <w:sz w:val="20"/>
          <w:szCs w:val="20"/>
          <w:lang w:eastAsia="et-EE"/>
        </w:rPr>
        <w:t xml:space="preserve"> – load Scatter tab from the Excel </w:t>
      </w:r>
      <w:r w:rsidR="00FC2FDF">
        <w:rPr>
          <w:rFonts w:ascii="Verdana" w:eastAsia="Calibri" w:hAnsi="Verdana"/>
          <w:sz w:val="20"/>
          <w:szCs w:val="20"/>
          <w:lang w:eastAsia="et-EE"/>
        </w:rPr>
        <w:t xml:space="preserve">file </w:t>
      </w:r>
      <w:r>
        <w:rPr>
          <w:rFonts w:ascii="Verdana" w:eastAsia="Calibri" w:hAnsi="Verdana"/>
          <w:sz w:val="20"/>
          <w:szCs w:val="20"/>
          <w:lang w:eastAsia="et-EE"/>
        </w:rPr>
        <w:t xml:space="preserve">and make scatter plot, where y = </w:t>
      </w:r>
      <w:r w:rsidR="00F73EC0">
        <w:rPr>
          <w:rFonts w:ascii="Verdana" w:eastAsia="Calibri" w:hAnsi="Verdana"/>
          <w:sz w:val="20"/>
          <w:szCs w:val="20"/>
          <w:lang w:eastAsia="et-EE"/>
        </w:rPr>
        <w:t>Brinell hardness (BH)</w:t>
      </w:r>
      <w:r>
        <w:rPr>
          <w:rFonts w:ascii="Verdana" w:eastAsia="Calibri" w:hAnsi="Verdana"/>
          <w:sz w:val="20"/>
          <w:szCs w:val="20"/>
          <w:lang w:eastAsia="et-EE"/>
        </w:rPr>
        <w:t xml:space="preserve">, x = </w:t>
      </w:r>
      <w:r w:rsidR="00F73EC0">
        <w:rPr>
          <w:rFonts w:ascii="Verdana" w:eastAsia="Calibri" w:hAnsi="Verdana"/>
          <w:sz w:val="20"/>
          <w:szCs w:val="20"/>
          <w:lang w:eastAsia="et-EE"/>
        </w:rPr>
        <w:t>Density</w:t>
      </w:r>
      <w:r>
        <w:rPr>
          <w:rFonts w:ascii="Verdana" w:eastAsia="Calibri" w:hAnsi="Verdana"/>
          <w:sz w:val="20"/>
          <w:szCs w:val="20"/>
          <w:lang w:eastAsia="et-EE"/>
        </w:rPr>
        <w:t xml:space="preserve">, </w:t>
      </w:r>
      <w:proofErr w:type="spellStart"/>
      <w:r>
        <w:rPr>
          <w:rFonts w:ascii="Verdana" w:eastAsia="Calibri" w:hAnsi="Verdana"/>
          <w:sz w:val="20"/>
          <w:szCs w:val="20"/>
          <w:lang w:eastAsia="et-EE"/>
        </w:rPr>
        <w:t>color</w:t>
      </w:r>
      <w:proofErr w:type="spellEnd"/>
      <w:r>
        <w:rPr>
          <w:rFonts w:ascii="Verdana" w:eastAsia="Calibri" w:hAnsi="Verdana"/>
          <w:sz w:val="20"/>
          <w:szCs w:val="20"/>
          <w:lang w:eastAsia="et-EE"/>
        </w:rPr>
        <w:t xml:space="preserve"> = </w:t>
      </w:r>
      <w:r w:rsidR="00F73EC0">
        <w:rPr>
          <w:rFonts w:ascii="Verdana" w:eastAsia="Calibri" w:hAnsi="Verdana"/>
          <w:sz w:val="20"/>
          <w:szCs w:val="20"/>
          <w:lang w:eastAsia="et-EE"/>
        </w:rPr>
        <w:t>Wood samples</w:t>
      </w:r>
      <w:r>
        <w:rPr>
          <w:rFonts w:ascii="Verdana" w:eastAsia="Calibri" w:hAnsi="Verdana"/>
          <w:sz w:val="20"/>
          <w:szCs w:val="20"/>
          <w:lang w:eastAsia="et-EE"/>
        </w:rPr>
        <w:t xml:space="preserve">. Add error bars to </w:t>
      </w:r>
      <w:r w:rsidR="00F73EC0">
        <w:rPr>
          <w:rFonts w:ascii="Verdana" w:eastAsia="Calibri" w:hAnsi="Verdana"/>
          <w:sz w:val="20"/>
          <w:szCs w:val="20"/>
          <w:lang w:eastAsia="et-EE"/>
        </w:rPr>
        <w:t>Brinell hardness</w:t>
      </w:r>
      <w:r>
        <w:rPr>
          <w:rFonts w:ascii="Verdana" w:eastAsia="Calibri" w:hAnsi="Verdana"/>
          <w:sz w:val="20"/>
          <w:szCs w:val="20"/>
          <w:lang w:eastAsia="et-EE"/>
        </w:rPr>
        <w:t xml:space="preserve">. Use text font </w:t>
      </w:r>
      <w:r w:rsidRPr="00956D6B">
        <w:rPr>
          <w:rFonts w:ascii="Verdana" w:eastAsia="Calibri" w:hAnsi="Verdana"/>
          <w:sz w:val="20"/>
          <w:szCs w:val="20"/>
          <w:lang w:eastAsia="et-EE"/>
        </w:rPr>
        <w:t>Arial Unicode MS</w:t>
      </w:r>
      <w:r>
        <w:rPr>
          <w:rFonts w:ascii="Verdana" w:eastAsia="Calibri" w:hAnsi="Verdana"/>
          <w:sz w:val="20"/>
          <w:szCs w:val="20"/>
          <w:lang w:eastAsia="et-EE"/>
        </w:rPr>
        <w:t xml:space="preserve"> theme black/white and remove any additional background. </w:t>
      </w:r>
    </w:p>
    <w:p w14:paraId="40003D9C" w14:textId="3832A37C" w:rsidR="00956D6B" w:rsidRDefault="00956D6B" w:rsidP="00956D6B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Make ANOVA and TUKEYHSD statistical analysis.</w:t>
      </w:r>
    </w:p>
    <w:p w14:paraId="3BD94BBD" w14:textId="4C684063" w:rsidR="003656BF" w:rsidRDefault="00FC2FDF" w:rsidP="003656BF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 xml:space="preserve">Load R statistics tab from the Excel file and make the ANOVA analysis for </w:t>
      </w:r>
      <w:r w:rsidR="007D14CE">
        <w:rPr>
          <w:rFonts w:ascii="Verdana" w:eastAsia="Calibri" w:hAnsi="Verdana"/>
          <w:sz w:val="20"/>
          <w:szCs w:val="20"/>
          <w:lang w:eastAsia="et-EE"/>
        </w:rPr>
        <w:t>Surface roughness and Brinell hardness</w:t>
      </w:r>
      <w:r>
        <w:rPr>
          <w:rFonts w:ascii="Verdana" w:eastAsia="Calibri" w:hAnsi="Verdana"/>
          <w:sz w:val="20"/>
          <w:szCs w:val="20"/>
          <w:lang w:eastAsia="et-EE"/>
        </w:rPr>
        <w:t xml:space="preserve"> values. </w:t>
      </w:r>
    </w:p>
    <w:p w14:paraId="728D7E3C" w14:textId="4E1D2214" w:rsidR="00FC2FDF" w:rsidRDefault="00FC2FDF" w:rsidP="003656BF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After ANOVA test, make the TUKEYHSD test with confidence level of 95%.</w:t>
      </w:r>
    </w:p>
    <w:p w14:paraId="123EB784" w14:textId="5E04C307" w:rsidR="00FC2FDF" w:rsidRDefault="00FC2FDF" w:rsidP="003656BF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Great the groupings of TUKEHSD results</w:t>
      </w:r>
    </w:p>
    <w:p w14:paraId="6E066C69" w14:textId="77777777" w:rsidR="00FC2FDF" w:rsidRDefault="00FC2FDF" w:rsidP="003656BF">
      <w:pPr>
        <w:pStyle w:val="ListParagraph"/>
        <w:numPr>
          <w:ilvl w:val="1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Export the TUKEYHSD groups in Excel file</w:t>
      </w:r>
    </w:p>
    <w:p w14:paraId="517ED018" w14:textId="4FDFF97F" w:rsidR="00FC2FDF" w:rsidRDefault="00FC2FDF" w:rsidP="00FC2FDF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Add all graphs into this Word Template</w:t>
      </w:r>
    </w:p>
    <w:p w14:paraId="09757196" w14:textId="677DF793" w:rsidR="002748E0" w:rsidRPr="00FC2FDF" w:rsidRDefault="00FC2FDF" w:rsidP="00C55F92">
      <w:pPr>
        <w:pStyle w:val="ListParagraph"/>
        <w:numPr>
          <w:ilvl w:val="0"/>
          <w:numId w:val="43"/>
        </w:numPr>
        <w:jc w:val="both"/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Add ANOVA and TUKEYHSD groups into this Word Template.</w:t>
      </w:r>
    </w:p>
    <w:p w14:paraId="212483F0" w14:textId="77777777" w:rsidR="002748E0" w:rsidRPr="00C55F92" w:rsidRDefault="002748E0" w:rsidP="00C55F92">
      <w:pPr>
        <w:spacing w:after="200" w:line="276" w:lineRule="auto"/>
        <w:jc w:val="both"/>
        <w:rPr>
          <w:rFonts w:ascii="Verdana" w:eastAsia="Calibri" w:hAnsi="Verdana"/>
          <w:sz w:val="20"/>
          <w:szCs w:val="20"/>
          <w:lang w:val="en-GB" w:eastAsia="et-EE"/>
        </w:rPr>
      </w:pPr>
    </w:p>
    <w:p w14:paraId="5F2145B5" w14:textId="5A1CF383" w:rsidR="00C55F92" w:rsidRPr="00FC2FDF" w:rsidRDefault="00FC2FDF" w:rsidP="00FC2FDF">
      <w:pPr>
        <w:pStyle w:val="ListParagraph"/>
        <w:keepNext/>
        <w:keepLines/>
        <w:numPr>
          <w:ilvl w:val="0"/>
          <w:numId w:val="38"/>
        </w:numPr>
        <w:spacing w:before="200" w:line="360" w:lineRule="auto"/>
        <w:jc w:val="both"/>
        <w:outlineLvl w:val="1"/>
        <w:rPr>
          <w:rFonts w:ascii="Verdana" w:hAnsi="Verdana"/>
          <w:b/>
          <w:bCs/>
          <w:sz w:val="28"/>
          <w:szCs w:val="26"/>
          <w:lang w:eastAsia="et-EE"/>
        </w:rPr>
      </w:pPr>
      <w:r w:rsidRPr="00FC2FDF">
        <w:rPr>
          <w:rFonts w:ascii="Verdana" w:hAnsi="Verdana"/>
          <w:b/>
          <w:bCs/>
          <w:sz w:val="28"/>
          <w:szCs w:val="26"/>
          <w:lang w:eastAsia="et-EE"/>
        </w:rPr>
        <w:t>R plots</w:t>
      </w:r>
    </w:p>
    <w:p w14:paraId="1A7C0E31" w14:textId="516B7FD2" w:rsidR="00C55F92" w:rsidRDefault="00FC2FDF" w:rsidP="00C55F92">
      <w:pPr>
        <w:numPr>
          <w:ilvl w:val="0"/>
          <w:numId w:val="41"/>
        </w:numPr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n-GB" w:eastAsia="et-EE"/>
        </w:rPr>
      </w:pPr>
      <w:r>
        <w:rPr>
          <w:rFonts w:ascii="Verdana" w:eastAsia="Calibri" w:hAnsi="Verdana"/>
          <w:sz w:val="20"/>
          <w:szCs w:val="20"/>
          <w:lang w:val="en-GB" w:eastAsia="et-EE"/>
        </w:rPr>
        <w:t>Bar chart here</w:t>
      </w:r>
    </w:p>
    <w:p w14:paraId="2CFD917A" w14:textId="77777777" w:rsidR="00FC2FDF" w:rsidRPr="00C55F92" w:rsidRDefault="00FC2FDF" w:rsidP="00FC2FDF">
      <w:pPr>
        <w:spacing w:after="200" w:line="276" w:lineRule="auto"/>
        <w:ind w:left="720"/>
        <w:contextualSpacing/>
        <w:rPr>
          <w:rFonts w:ascii="Verdana" w:eastAsia="Calibri" w:hAnsi="Verdana"/>
          <w:sz w:val="20"/>
          <w:szCs w:val="20"/>
          <w:lang w:val="en-GB" w:eastAsia="et-EE"/>
        </w:rPr>
      </w:pPr>
    </w:p>
    <w:p w14:paraId="243934AF" w14:textId="06447BAE" w:rsidR="00C55F92" w:rsidRDefault="00FC2FDF" w:rsidP="00C55F92">
      <w:pPr>
        <w:numPr>
          <w:ilvl w:val="0"/>
          <w:numId w:val="41"/>
        </w:numPr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n-GB" w:eastAsia="et-EE"/>
        </w:rPr>
      </w:pPr>
      <w:r>
        <w:rPr>
          <w:rFonts w:ascii="Verdana" w:eastAsia="Calibri" w:hAnsi="Verdana"/>
          <w:sz w:val="20"/>
          <w:szCs w:val="20"/>
          <w:lang w:val="en-GB" w:eastAsia="et-EE"/>
        </w:rPr>
        <w:t>Line plot here</w:t>
      </w:r>
    </w:p>
    <w:p w14:paraId="493A9BBA" w14:textId="77777777" w:rsidR="00FC2FDF" w:rsidRPr="00C55F92" w:rsidRDefault="00FC2FDF" w:rsidP="00FC2FDF">
      <w:pPr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n-GB" w:eastAsia="et-EE"/>
        </w:rPr>
      </w:pPr>
    </w:p>
    <w:p w14:paraId="41A6F0F8" w14:textId="4777B907" w:rsidR="00C55F92" w:rsidRDefault="00FC2FDF" w:rsidP="00C55F92">
      <w:pPr>
        <w:numPr>
          <w:ilvl w:val="0"/>
          <w:numId w:val="41"/>
        </w:numPr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n-GB" w:eastAsia="et-EE"/>
        </w:rPr>
      </w:pPr>
      <w:r>
        <w:rPr>
          <w:rFonts w:ascii="Verdana" w:eastAsia="Calibri" w:hAnsi="Verdana"/>
          <w:sz w:val="20"/>
          <w:szCs w:val="20"/>
          <w:lang w:val="en-GB" w:eastAsia="et-EE"/>
        </w:rPr>
        <w:t>Boxplot here</w:t>
      </w:r>
    </w:p>
    <w:p w14:paraId="51A8317C" w14:textId="77777777" w:rsidR="00FC2FDF" w:rsidRDefault="00FC2FDF" w:rsidP="00FC2FDF">
      <w:pPr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n-GB" w:eastAsia="et-EE"/>
        </w:rPr>
      </w:pPr>
    </w:p>
    <w:p w14:paraId="6BB90849" w14:textId="177CB6FC" w:rsidR="00FC2FDF" w:rsidRPr="00C55F92" w:rsidRDefault="00FC2FDF" w:rsidP="00C55F92">
      <w:pPr>
        <w:numPr>
          <w:ilvl w:val="0"/>
          <w:numId w:val="41"/>
        </w:numPr>
        <w:spacing w:after="200" w:line="276" w:lineRule="auto"/>
        <w:contextualSpacing/>
        <w:rPr>
          <w:rFonts w:ascii="Verdana" w:eastAsia="Calibri" w:hAnsi="Verdana"/>
          <w:sz w:val="20"/>
          <w:szCs w:val="20"/>
          <w:lang w:val="en-GB" w:eastAsia="et-EE"/>
        </w:rPr>
      </w:pPr>
      <w:r>
        <w:rPr>
          <w:rFonts w:ascii="Verdana" w:eastAsia="Calibri" w:hAnsi="Verdana"/>
          <w:sz w:val="20"/>
          <w:szCs w:val="20"/>
          <w:lang w:val="en-GB" w:eastAsia="et-EE"/>
        </w:rPr>
        <w:t>Scatter plot here</w:t>
      </w:r>
    </w:p>
    <w:p w14:paraId="3C773A4D" w14:textId="77777777" w:rsidR="00C55F92" w:rsidRPr="00C55F92" w:rsidRDefault="00C55F92" w:rsidP="00C55F92">
      <w:pPr>
        <w:spacing w:after="200" w:line="276" w:lineRule="auto"/>
        <w:ind w:left="720"/>
        <w:contextualSpacing/>
        <w:rPr>
          <w:rFonts w:ascii="Verdana" w:eastAsia="Calibri" w:hAnsi="Verdana"/>
          <w:szCs w:val="22"/>
          <w:lang w:val="en-GB" w:eastAsia="et-EE"/>
        </w:rPr>
      </w:pPr>
    </w:p>
    <w:p w14:paraId="04526030" w14:textId="6D03EDEF" w:rsidR="00C55F92" w:rsidRPr="00AF3D62" w:rsidRDefault="00AF3D62" w:rsidP="00AF3D62">
      <w:pPr>
        <w:pStyle w:val="ListParagraph"/>
        <w:keepNext/>
        <w:keepLines/>
        <w:numPr>
          <w:ilvl w:val="0"/>
          <w:numId w:val="38"/>
        </w:numPr>
        <w:spacing w:before="200" w:line="360" w:lineRule="auto"/>
        <w:jc w:val="both"/>
        <w:outlineLvl w:val="1"/>
        <w:rPr>
          <w:rFonts w:ascii="Verdana" w:hAnsi="Verdana"/>
          <w:b/>
          <w:bCs/>
          <w:sz w:val="28"/>
          <w:szCs w:val="26"/>
          <w:lang w:eastAsia="et-EE"/>
        </w:rPr>
      </w:pPr>
      <w:r w:rsidRPr="00AF3D62">
        <w:rPr>
          <w:rFonts w:ascii="Verdana" w:hAnsi="Verdana"/>
          <w:b/>
          <w:bCs/>
          <w:sz w:val="28"/>
          <w:szCs w:val="26"/>
          <w:lang w:eastAsia="et-EE"/>
        </w:rPr>
        <w:t>R statistics</w:t>
      </w:r>
    </w:p>
    <w:p w14:paraId="6740C450" w14:textId="402B64FC" w:rsidR="00C55F92" w:rsidRDefault="00AF3D62" w:rsidP="00AF3D62">
      <w:pPr>
        <w:pStyle w:val="ListParagraph"/>
        <w:numPr>
          <w:ilvl w:val="0"/>
          <w:numId w:val="44"/>
        </w:numPr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ANOVA results here</w:t>
      </w:r>
    </w:p>
    <w:p w14:paraId="1D7B30CB" w14:textId="77777777" w:rsidR="00AF3D62" w:rsidRDefault="00AF3D62" w:rsidP="00AF3D62">
      <w:pPr>
        <w:pStyle w:val="ListParagraph"/>
        <w:rPr>
          <w:rFonts w:ascii="Verdana" w:eastAsia="Calibri" w:hAnsi="Verdana"/>
          <w:sz w:val="20"/>
          <w:szCs w:val="20"/>
          <w:lang w:eastAsia="et-EE"/>
        </w:rPr>
      </w:pPr>
    </w:p>
    <w:p w14:paraId="73EF5346" w14:textId="3039AA64" w:rsidR="00C55F92" w:rsidRPr="00AF3D62" w:rsidRDefault="00AF3D62" w:rsidP="00AF3D62">
      <w:pPr>
        <w:pStyle w:val="ListParagraph"/>
        <w:numPr>
          <w:ilvl w:val="0"/>
          <w:numId w:val="44"/>
        </w:numPr>
        <w:rPr>
          <w:rFonts w:ascii="Verdana" w:eastAsia="Calibri" w:hAnsi="Verdana"/>
          <w:sz w:val="20"/>
          <w:szCs w:val="20"/>
          <w:lang w:eastAsia="et-EE"/>
        </w:rPr>
      </w:pPr>
      <w:r>
        <w:rPr>
          <w:rFonts w:ascii="Verdana" w:eastAsia="Calibri" w:hAnsi="Verdana"/>
          <w:sz w:val="20"/>
          <w:szCs w:val="20"/>
          <w:lang w:eastAsia="et-EE"/>
        </w:rPr>
        <w:t>TUKEYHSD grouping here</w:t>
      </w:r>
    </w:p>
    <w:sectPr w:rsidR="00C55F92" w:rsidRPr="00AF3D62" w:rsidSect="004A55EB">
      <w:footerReference w:type="default" r:id="rId14"/>
      <w:footnotePr>
        <w:numRestart w:val="eachPage"/>
      </w:footnotePr>
      <w:pgSz w:w="11907" w:h="16840" w:code="9"/>
      <w:pgMar w:top="1418" w:right="1418" w:bottom="1418" w:left="1701" w:header="709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92BC4" w14:textId="77777777" w:rsidR="005306D5" w:rsidRDefault="005306D5">
      <w:r>
        <w:separator/>
      </w:r>
    </w:p>
  </w:endnote>
  <w:endnote w:type="continuationSeparator" w:id="0">
    <w:p w14:paraId="695599AE" w14:textId="77777777" w:rsidR="005306D5" w:rsidRDefault="00530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BA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12FD9" w14:textId="0747948E" w:rsidR="004D72B5" w:rsidRDefault="004D72B5" w:rsidP="005F37BD">
    <w:pPr>
      <w:pStyle w:val="Footer"/>
      <w:ind w:right="360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5F92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77E0C" w14:textId="77777777" w:rsidR="005306D5" w:rsidRDefault="005306D5">
      <w:r>
        <w:separator/>
      </w:r>
    </w:p>
  </w:footnote>
  <w:footnote w:type="continuationSeparator" w:id="0">
    <w:p w14:paraId="5183E0DE" w14:textId="77777777" w:rsidR="005306D5" w:rsidRDefault="00530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E4361"/>
    <w:multiLevelType w:val="hybridMultilevel"/>
    <w:tmpl w:val="E594E15E"/>
    <w:lvl w:ilvl="0" w:tplc="F6CA2BFC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 w:tplc="04250019">
      <w:start w:val="1"/>
      <w:numFmt w:val="lowerLetter"/>
      <w:lvlText w:val="%2."/>
      <w:lvlJc w:val="left"/>
      <w:pPr>
        <w:ind w:left="1099" w:hanging="360"/>
      </w:pPr>
      <w:rPr>
        <w:rFonts w:cs="Times New Roman"/>
      </w:rPr>
    </w:lvl>
    <w:lvl w:ilvl="2" w:tplc="0425001B" w:tentative="1">
      <w:start w:val="1"/>
      <w:numFmt w:val="lowerRoman"/>
      <w:lvlText w:val="%3."/>
      <w:lvlJc w:val="right"/>
      <w:pPr>
        <w:ind w:left="1819" w:hanging="180"/>
      </w:pPr>
      <w:rPr>
        <w:rFonts w:cs="Times New Roman"/>
      </w:rPr>
    </w:lvl>
    <w:lvl w:ilvl="3" w:tplc="0425000F" w:tentative="1">
      <w:start w:val="1"/>
      <w:numFmt w:val="decimal"/>
      <w:lvlText w:val="%4."/>
      <w:lvlJc w:val="left"/>
      <w:pPr>
        <w:ind w:left="2539" w:hanging="360"/>
      </w:pPr>
      <w:rPr>
        <w:rFonts w:cs="Times New Roman"/>
      </w:rPr>
    </w:lvl>
    <w:lvl w:ilvl="4" w:tplc="04250019" w:tentative="1">
      <w:start w:val="1"/>
      <w:numFmt w:val="lowerLetter"/>
      <w:lvlText w:val="%5."/>
      <w:lvlJc w:val="left"/>
      <w:pPr>
        <w:ind w:left="3259" w:hanging="360"/>
      </w:pPr>
      <w:rPr>
        <w:rFonts w:cs="Times New Roman"/>
      </w:rPr>
    </w:lvl>
    <w:lvl w:ilvl="5" w:tplc="0425001B" w:tentative="1">
      <w:start w:val="1"/>
      <w:numFmt w:val="lowerRoman"/>
      <w:lvlText w:val="%6."/>
      <w:lvlJc w:val="right"/>
      <w:pPr>
        <w:ind w:left="3979" w:hanging="180"/>
      </w:pPr>
      <w:rPr>
        <w:rFonts w:cs="Times New Roman"/>
      </w:rPr>
    </w:lvl>
    <w:lvl w:ilvl="6" w:tplc="0425000F" w:tentative="1">
      <w:start w:val="1"/>
      <w:numFmt w:val="decimal"/>
      <w:lvlText w:val="%7."/>
      <w:lvlJc w:val="left"/>
      <w:pPr>
        <w:ind w:left="4699" w:hanging="360"/>
      </w:pPr>
      <w:rPr>
        <w:rFonts w:cs="Times New Roman"/>
      </w:rPr>
    </w:lvl>
    <w:lvl w:ilvl="7" w:tplc="04250019" w:tentative="1">
      <w:start w:val="1"/>
      <w:numFmt w:val="lowerLetter"/>
      <w:lvlText w:val="%8."/>
      <w:lvlJc w:val="left"/>
      <w:pPr>
        <w:ind w:left="5419" w:hanging="360"/>
      </w:pPr>
      <w:rPr>
        <w:rFonts w:cs="Times New Roman"/>
      </w:rPr>
    </w:lvl>
    <w:lvl w:ilvl="8" w:tplc="0425001B" w:tentative="1">
      <w:start w:val="1"/>
      <w:numFmt w:val="lowerRoman"/>
      <w:lvlText w:val="%9."/>
      <w:lvlJc w:val="right"/>
      <w:pPr>
        <w:ind w:left="6139" w:hanging="180"/>
      </w:pPr>
      <w:rPr>
        <w:rFonts w:cs="Times New Roman"/>
      </w:rPr>
    </w:lvl>
  </w:abstractNum>
  <w:abstractNum w:abstractNumId="3" w15:restartNumberingAfterBreak="0">
    <w:nsid w:val="0F7235A1"/>
    <w:multiLevelType w:val="hybridMultilevel"/>
    <w:tmpl w:val="A210CB46"/>
    <w:lvl w:ilvl="0" w:tplc="EDEE4EE0">
      <w:start w:val="1"/>
      <w:numFmt w:val="decimal"/>
      <w:pStyle w:val="Listbibliogr"/>
      <w:lvlText w:val="[%1] 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03C1"/>
    <w:multiLevelType w:val="hybridMultilevel"/>
    <w:tmpl w:val="4D1CB996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97CAF"/>
    <w:multiLevelType w:val="hybridMultilevel"/>
    <w:tmpl w:val="2FB8164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6BC679F"/>
    <w:multiLevelType w:val="hybridMultilevel"/>
    <w:tmpl w:val="293C328A"/>
    <w:lvl w:ilvl="0" w:tplc="042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73B6127"/>
    <w:multiLevelType w:val="hybridMultilevel"/>
    <w:tmpl w:val="C92412F2"/>
    <w:lvl w:ilvl="0" w:tplc="5EB6D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A5228"/>
    <w:multiLevelType w:val="hybridMultilevel"/>
    <w:tmpl w:val="1DACC31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E3238"/>
    <w:multiLevelType w:val="hybridMultilevel"/>
    <w:tmpl w:val="DA7A186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934C2"/>
    <w:multiLevelType w:val="hybridMultilevel"/>
    <w:tmpl w:val="7158A738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11" w15:restartNumberingAfterBreak="0">
    <w:nsid w:val="207A2225"/>
    <w:multiLevelType w:val="hybridMultilevel"/>
    <w:tmpl w:val="50C6498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0C5F2D"/>
    <w:multiLevelType w:val="hybridMultilevel"/>
    <w:tmpl w:val="B8843D4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44F3E"/>
    <w:multiLevelType w:val="hybridMultilevel"/>
    <w:tmpl w:val="68F05826"/>
    <w:lvl w:ilvl="0" w:tplc="08090001">
      <w:start w:val="1"/>
      <w:numFmt w:val="bullet"/>
      <w:lvlText w:val=""/>
      <w:lvlJc w:val="left"/>
      <w:pPr>
        <w:ind w:left="3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14" w15:restartNumberingAfterBreak="0">
    <w:nsid w:val="255E2D86"/>
    <w:multiLevelType w:val="hybridMultilevel"/>
    <w:tmpl w:val="397A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010A0"/>
    <w:multiLevelType w:val="hybridMultilevel"/>
    <w:tmpl w:val="0084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06984"/>
    <w:multiLevelType w:val="hybridMultilevel"/>
    <w:tmpl w:val="970E642A"/>
    <w:lvl w:ilvl="0" w:tplc="08090001">
      <w:start w:val="1"/>
      <w:numFmt w:val="bullet"/>
      <w:lvlText w:val=""/>
      <w:lvlJc w:val="left"/>
      <w:pPr>
        <w:ind w:left="3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17" w15:restartNumberingAfterBreak="0">
    <w:nsid w:val="2C545C6E"/>
    <w:multiLevelType w:val="hybridMultilevel"/>
    <w:tmpl w:val="B8843D4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040D31"/>
    <w:multiLevelType w:val="multilevel"/>
    <w:tmpl w:val="D02A6E60"/>
    <w:lvl w:ilvl="0">
      <w:start w:val="7"/>
      <w:numFmt w:val="decimal"/>
      <w:pStyle w:val="Loetelum"/>
      <w:suff w:val="space"/>
      <w:lvlText w:val="§ %1. "/>
      <w:lvlJc w:val="left"/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Bodym"/>
      <w:suff w:val="space"/>
      <w:lvlText w:val="(%2)"/>
      <w:lvlJc w:val="left"/>
      <w:rPr>
        <w:rFonts w:cs="Times New Roman" w:hint="default"/>
      </w:rPr>
    </w:lvl>
    <w:lvl w:ilvl="2">
      <w:start w:val="1"/>
      <w:numFmt w:val="decimal"/>
      <w:pStyle w:val="Bodym1"/>
      <w:suff w:val="space"/>
      <w:lvlText w:val="%3)"/>
      <w:lvlJc w:val="left"/>
      <w:rPr>
        <w:rFonts w:cs="Times New Roman" w:hint="default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30A55A3D"/>
    <w:multiLevelType w:val="hybridMultilevel"/>
    <w:tmpl w:val="DA7A18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B39A4"/>
    <w:multiLevelType w:val="hybridMultilevel"/>
    <w:tmpl w:val="3D3455C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20C04"/>
    <w:multiLevelType w:val="hybridMultilevel"/>
    <w:tmpl w:val="5D9459F0"/>
    <w:lvl w:ilvl="0" w:tplc="5EB6D3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D67BCD"/>
    <w:multiLevelType w:val="multilevel"/>
    <w:tmpl w:val="E01ADE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99D6905"/>
    <w:multiLevelType w:val="hybridMultilevel"/>
    <w:tmpl w:val="55D0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6B3F73"/>
    <w:multiLevelType w:val="hybridMultilevel"/>
    <w:tmpl w:val="20E2BF26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8110F0"/>
    <w:multiLevelType w:val="hybridMultilevel"/>
    <w:tmpl w:val="E0E40DD8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6" w15:restartNumberingAfterBreak="0">
    <w:nsid w:val="3C067A31"/>
    <w:multiLevelType w:val="hybridMultilevel"/>
    <w:tmpl w:val="D8664E56"/>
    <w:lvl w:ilvl="0" w:tplc="08090001">
      <w:start w:val="1"/>
      <w:numFmt w:val="bullet"/>
      <w:lvlText w:val=""/>
      <w:lvlJc w:val="left"/>
      <w:pPr>
        <w:ind w:left="3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27" w15:restartNumberingAfterBreak="0">
    <w:nsid w:val="419649BC"/>
    <w:multiLevelType w:val="hybridMultilevel"/>
    <w:tmpl w:val="B8843D4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52A03"/>
    <w:multiLevelType w:val="hybridMultilevel"/>
    <w:tmpl w:val="03EE2338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29" w15:restartNumberingAfterBreak="0">
    <w:nsid w:val="4D7D7C29"/>
    <w:multiLevelType w:val="multilevel"/>
    <w:tmpl w:val="2CAACF2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1087076"/>
    <w:multiLevelType w:val="hybridMultilevel"/>
    <w:tmpl w:val="7070ED7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5C0049"/>
    <w:multiLevelType w:val="hybridMultilevel"/>
    <w:tmpl w:val="61DA563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B31E6"/>
    <w:multiLevelType w:val="hybridMultilevel"/>
    <w:tmpl w:val="F93CFD5E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abstractNum w:abstractNumId="33" w15:restartNumberingAfterBreak="0">
    <w:nsid w:val="5B1B6950"/>
    <w:multiLevelType w:val="hybridMultilevel"/>
    <w:tmpl w:val="CDA25F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01904"/>
    <w:multiLevelType w:val="hybridMultilevel"/>
    <w:tmpl w:val="B61828BE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45176"/>
    <w:multiLevelType w:val="hybridMultilevel"/>
    <w:tmpl w:val="3D1A602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C6354"/>
    <w:multiLevelType w:val="hybridMultilevel"/>
    <w:tmpl w:val="C53AFE2C"/>
    <w:lvl w:ilvl="0" w:tplc="0425000F">
      <w:start w:val="1"/>
      <w:numFmt w:val="decimal"/>
      <w:lvlText w:val="%1."/>
      <w:lvlJc w:val="left"/>
      <w:pPr>
        <w:ind w:left="825" w:hanging="360"/>
      </w:pPr>
    </w:lvl>
    <w:lvl w:ilvl="1" w:tplc="04250019" w:tentative="1">
      <w:start w:val="1"/>
      <w:numFmt w:val="lowerLetter"/>
      <w:lvlText w:val="%2."/>
      <w:lvlJc w:val="left"/>
      <w:pPr>
        <w:ind w:left="1545" w:hanging="360"/>
      </w:pPr>
    </w:lvl>
    <w:lvl w:ilvl="2" w:tplc="0425001B" w:tentative="1">
      <w:start w:val="1"/>
      <w:numFmt w:val="lowerRoman"/>
      <w:lvlText w:val="%3."/>
      <w:lvlJc w:val="right"/>
      <w:pPr>
        <w:ind w:left="2265" w:hanging="180"/>
      </w:pPr>
    </w:lvl>
    <w:lvl w:ilvl="3" w:tplc="0425000F" w:tentative="1">
      <w:start w:val="1"/>
      <w:numFmt w:val="decimal"/>
      <w:lvlText w:val="%4."/>
      <w:lvlJc w:val="left"/>
      <w:pPr>
        <w:ind w:left="2985" w:hanging="360"/>
      </w:pPr>
    </w:lvl>
    <w:lvl w:ilvl="4" w:tplc="04250019" w:tentative="1">
      <w:start w:val="1"/>
      <w:numFmt w:val="lowerLetter"/>
      <w:lvlText w:val="%5."/>
      <w:lvlJc w:val="left"/>
      <w:pPr>
        <w:ind w:left="3705" w:hanging="360"/>
      </w:pPr>
    </w:lvl>
    <w:lvl w:ilvl="5" w:tplc="0425001B" w:tentative="1">
      <w:start w:val="1"/>
      <w:numFmt w:val="lowerRoman"/>
      <w:lvlText w:val="%6."/>
      <w:lvlJc w:val="right"/>
      <w:pPr>
        <w:ind w:left="4425" w:hanging="180"/>
      </w:pPr>
    </w:lvl>
    <w:lvl w:ilvl="6" w:tplc="0425000F" w:tentative="1">
      <w:start w:val="1"/>
      <w:numFmt w:val="decimal"/>
      <w:lvlText w:val="%7."/>
      <w:lvlJc w:val="left"/>
      <w:pPr>
        <w:ind w:left="5145" w:hanging="360"/>
      </w:pPr>
    </w:lvl>
    <w:lvl w:ilvl="7" w:tplc="04250019" w:tentative="1">
      <w:start w:val="1"/>
      <w:numFmt w:val="lowerLetter"/>
      <w:lvlText w:val="%8."/>
      <w:lvlJc w:val="left"/>
      <w:pPr>
        <w:ind w:left="5865" w:hanging="360"/>
      </w:pPr>
    </w:lvl>
    <w:lvl w:ilvl="8" w:tplc="0425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7" w15:restartNumberingAfterBreak="0">
    <w:nsid w:val="6B306A47"/>
    <w:multiLevelType w:val="hybridMultilevel"/>
    <w:tmpl w:val="8D2E80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A552A"/>
    <w:multiLevelType w:val="hybridMultilevel"/>
    <w:tmpl w:val="FEB40BFC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B19D3"/>
    <w:multiLevelType w:val="hybridMultilevel"/>
    <w:tmpl w:val="D0284BCA"/>
    <w:lvl w:ilvl="0" w:tplc="5EB6D3B2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7490FFA"/>
    <w:multiLevelType w:val="hybridMultilevel"/>
    <w:tmpl w:val="29A6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51321F"/>
    <w:multiLevelType w:val="multilevel"/>
    <w:tmpl w:val="E93C59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B134A64"/>
    <w:multiLevelType w:val="hybridMultilevel"/>
    <w:tmpl w:val="58CA93A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10E87"/>
    <w:multiLevelType w:val="hybridMultilevel"/>
    <w:tmpl w:val="1436CF34"/>
    <w:lvl w:ilvl="0" w:tplc="08090001">
      <w:start w:val="1"/>
      <w:numFmt w:val="bullet"/>
      <w:lvlText w:val=""/>
      <w:lvlJc w:val="left"/>
      <w:pPr>
        <w:ind w:left="3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</w:abstractNum>
  <w:num w:numId="1" w16cid:durableId="1890217548">
    <w:abstractNumId w:val="0"/>
  </w:num>
  <w:num w:numId="2" w16cid:durableId="372315434">
    <w:abstractNumId w:val="29"/>
  </w:num>
  <w:num w:numId="3" w16cid:durableId="1441098732">
    <w:abstractNumId w:val="1"/>
  </w:num>
  <w:num w:numId="4" w16cid:durableId="38289295">
    <w:abstractNumId w:val="3"/>
  </w:num>
  <w:num w:numId="5" w16cid:durableId="758142132">
    <w:abstractNumId w:val="40"/>
  </w:num>
  <w:num w:numId="6" w16cid:durableId="1942567808">
    <w:abstractNumId w:val="15"/>
  </w:num>
  <w:num w:numId="7" w16cid:durableId="2091071989">
    <w:abstractNumId w:val="23"/>
  </w:num>
  <w:num w:numId="8" w16cid:durableId="1112089691">
    <w:abstractNumId w:val="5"/>
  </w:num>
  <w:num w:numId="9" w16cid:durableId="338505783">
    <w:abstractNumId w:val="39"/>
  </w:num>
  <w:num w:numId="10" w16cid:durableId="1884319278">
    <w:abstractNumId w:val="14"/>
  </w:num>
  <w:num w:numId="11" w16cid:durableId="1056246220">
    <w:abstractNumId w:val="41"/>
  </w:num>
  <w:num w:numId="12" w16cid:durableId="60568547">
    <w:abstractNumId w:val="7"/>
  </w:num>
  <w:num w:numId="13" w16cid:durableId="181431642">
    <w:abstractNumId w:val="21"/>
  </w:num>
  <w:num w:numId="14" w16cid:durableId="22753992">
    <w:abstractNumId w:val="10"/>
  </w:num>
  <w:num w:numId="15" w16cid:durableId="1708411220">
    <w:abstractNumId w:val="32"/>
  </w:num>
  <w:num w:numId="16" w16cid:durableId="1625233486">
    <w:abstractNumId w:val="25"/>
  </w:num>
  <w:num w:numId="17" w16cid:durableId="962614118">
    <w:abstractNumId w:val="16"/>
  </w:num>
  <w:num w:numId="18" w16cid:durableId="1144153348">
    <w:abstractNumId w:val="13"/>
  </w:num>
  <w:num w:numId="19" w16cid:durableId="952446661">
    <w:abstractNumId w:val="26"/>
  </w:num>
  <w:num w:numId="20" w16cid:durableId="969360307">
    <w:abstractNumId w:val="43"/>
  </w:num>
  <w:num w:numId="21" w16cid:durableId="1216620697">
    <w:abstractNumId w:val="28"/>
  </w:num>
  <w:num w:numId="22" w16cid:durableId="1204247308">
    <w:abstractNumId w:val="18"/>
  </w:num>
  <w:num w:numId="23" w16cid:durableId="561598477">
    <w:abstractNumId w:val="2"/>
  </w:num>
  <w:num w:numId="24" w16cid:durableId="1391920407">
    <w:abstractNumId w:val="22"/>
  </w:num>
  <w:num w:numId="25" w16cid:durableId="917979816">
    <w:abstractNumId w:val="36"/>
  </w:num>
  <w:num w:numId="26" w16cid:durableId="1986162053">
    <w:abstractNumId w:val="24"/>
  </w:num>
  <w:num w:numId="27" w16cid:durableId="898518386">
    <w:abstractNumId w:val="30"/>
  </w:num>
  <w:num w:numId="28" w16cid:durableId="1434782018">
    <w:abstractNumId w:val="37"/>
  </w:num>
  <w:num w:numId="29" w16cid:durableId="770853330">
    <w:abstractNumId w:val="31"/>
  </w:num>
  <w:num w:numId="30" w16cid:durableId="1170094802">
    <w:abstractNumId w:val="42"/>
  </w:num>
  <w:num w:numId="31" w16cid:durableId="1323969530">
    <w:abstractNumId w:val="35"/>
  </w:num>
  <w:num w:numId="32" w16cid:durableId="13264389">
    <w:abstractNumId w:val="11"/>
  </w:num>
  <w:num w:numId="33" w16cid:durableId="854657308">
    <w:abstractNumId w:val="8"/>
  </w:num>
  <w:num w:numId="34" w16cid:durableId="1253199906">
    <w:abstractNumId w:val="38"/>
  </w:num>
  <w:num w:numId="35" w16cid:durableId="877469693">
    <w:abstractNumId w:val="6"/>
  </w:num>
  <w:num w:numId="36" w16cid:durableId="2000889664">
    <w:abstractNumId w:val="20"/>
  </w:num>
  <w:num w:numId="37" w16cid:durableId="174150458">
    <w:abstractNumId w:val="4"/>
  </w:num>
  <w:num w:numId="38" w16cid:durableId="1827433044">
    <w:abstractNumId w:val="9"/>
  </w:num>
  <w:num w:numId="39" w16cid:durableId="958529972">
    <w:abstractNumId w:val="34"/>
  </w:num>
  <w:num w:numId="40" w16cid:durableId="1124426569">
    <w:abstractNumId w:val="12"/>
  </w:num>
  <w:num w:numId="41" w16cid:durableId="179273336">
    <w:abstractNumId w:val="17"/>
  </w:num>
  <w:num w:numId="42" w16cid:durableId="704327081">
    <w:abstractNumId w:val="27"/>
  </w:num>
  <w:num w:numId="43" w16cid:durableId="2019916927">
    <w:abstractNumId w:val="33"/>
  </w:num>
  <w:num w:numId="44" w16cid:durableId="647319870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oNotTrackFormatting/>
  <w:defaultTabStop w:val="720"/>
  <w:hyphenationZone w:val="425"/>
  <w:noPunctuationKerning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F66"/>
    <w:rsid w:val="00001A79"/>
    <w:rsid w:val="00013F71"/>
    <w:rsid w:val="0001641B"/>
    <w:rsid w:val="000168A4"/>
    <w:rsid w:val="00022FC4"/>
    <w:rsid w:val="00023B95"/>
    <w:rsid w:val="00024ECB"/>
    <w:rsid w:val="00032391"/>
    <w:rsid w:val="00033DCD"/>
    <w:rsid w:val="00034202"/>
    <w:rsid w:val="00035FC5"/>
    <w:rsid w:val="000360C4"/>
    <w:rsid w:val="00041028"/>
    <w:rsid w:val="0005164D"/>
    <w:rsid w:val="00056CD5"/>
    <w:rsid w:val="000602CF"/>
    <w:rsid w:val="00060340"/>
    <w:rsid w:val="00060C84"/>
    <w:rsid w:val="00061A4D"/>
    <w:rsid w:val="000650B0"/>
    <w:rsid w:val="00067080"/>
    <w:rsid w:val="00071C02"/>
    <w:rsid w:val="0007792C"/>
    <w:rsid w:val="00081B8C"/>
    <w:rsid w:val="00084533"/>
    <w:rsid w:val="000870B0"/>
    <w:rsid w:val="000952E8"/>
    <w:rsid w:val="000977F4"/>
    <w:rsid w:val="000A5C8B"/>
    <w:rsid w:val="000A7367"/>
    <w:rsid w:val="000B4EFD"/>
    <w:rsid w:val="000D0380"/>
    <w:rsid w:val="000D42D7"/>
    <w:rsid w:val="000D52C5"/>
    <w:rsid w:val="000F1992"/>
    <w:rsid w:val="001036C8"/>
    <w:rsid w:val="00111388"/>
    <w:rsid w:val="001120BE"/>
    <w:rsid w:val="00117ADC"/>
    <w:rsid w:val="00125131"/>
    <w:rsid w:val="001309DB"/>
    <w:rsid w:val="001318E7"/>
    <w:rsid w:val="00132E52"/>
    <w:rsid w:val="001331A0"/>
    <w:rsid w:val="001346A1"/>
    <w:rsid w:val="0014329C"/>
    <w:rsid w:val="00150112"/>
    <w:rsid w:val="001509EB"/>
    <w:rsid w:val="00153B81"/>
    <w:rsid w:val="00154772"/>
    <w:rsid w:val="0016246C"/>
    <w:rsid w:val="0016731D"/>
    <w:rsid w:val="00167F2B"/>
    <w:rsid w:val="00173BD9"/>
    <w:rsid w:val="0017413B"/>
    <w:rsid w:val="00177AD7"/>
    <w:rsid w:val="00181CAC"/>
    <w:rsid w:val="00192BC6"/>
    <w:rsid w:val="001943CE"/>
    <w:rsid w:val="001974DF"/>
    <w:rsid w:val="001A1440"/>
    <w:rsid w:val="001A43D8"/>
    <w:rsid w:val="001A48F3"/>
    <w:rsid w:val="001A57F2"/>
    <w:rsid w:val="001A5928"/>
    <w:rsid w:val="001A6E85"/>
    <w:rsid w:val="001A7AC9"/>
    <w:rsid w:val="001A7E2C"/>
    <w:rsid w:val="001B4506"/>
    <w:rsid w:val="001B5AE7"/>
    <w:rsid w:val="001B74DD"/>
    <w:rsid w:val="001C029C"/>
    <w:rsid w:val="001D045A"/>
    <w:rsid w:val="001D0719"/>
    <w:rsid w:val="001D0F66"/>
    <w:rsid w:val="001D333D"/>
    <w:rsid w:val="001D3BC2"/>
    <w:rsid w:val="001F3DA2"/>
    <w:rsid w:val="001F4D75"/>
    <w:rsid w:val="002026E3"/>
    <w:rsid w:val="00203EA2"/>
    <w:rsid w:val="00204894"/>
    <w:rsid w:val="002067A9"/>
    <w:rsid w:val="00206DA2"/>
    <w:rsid w:val="00214208"/>
    <w:rsid w:val="00220903"/>
    <w:rsid w:val="002217FC"/>
    <w:rsid w:val="00237F7E"/>
    <w:rsid w:val="0024159F"/>
    <w:rsid w:val="00241FEE"/>
    <w:rsid w:val="00242C3D"/>
    <w:rsid w:val="00245CF9"/>
    <w:rsid w:val="00246287"/>
    <w:rsid w:val="00246D9F"/>
    <w:rsid w:val="002521DC"/>
    <w:rsid w:val="0025544D"/>
    <w:rsid w:val="00263129"/>
    <w:rsid w:val="00263BD6"/>
    <w:rsid w:val="0027139E"/>
    <w:rsid w:val="002748E0"/>
    <w:rsid w:val="00284B63"/>
    <w:rsid w:val="00287B0C"/>
    <w:rsid w:val="00287FE0"/>
    <w:rsid w:val="00290339"/>
    <w:rsid w:val="002968D2"/>
    <w:rsid w:val="002B5037"/>
    <w:rsid w:val="002B55AC"/>
    <w:rsid w:val="002B714B"/>
    <w:rsid w:val="002B7EDE"/>
    <w:rsid w:val="002C05CB"/>
    <w:rsid w:val="002C0C7C"/>
    <w:rsid w:val="002C4622"/>
    <w:rsid w:val="002C7079"/>
    <w:rsid w:val="002D3C66"/>
    <w:rsid w:val="002F09F6"/>
    <w:rsid w:val="002F2282"/>
    <w:rsid w:val="002F4EDF"/>
    <w:rsid w:val="002F5DDF"/>
    <w:rsid w:val="002F5E2B"/>
    <w:rsid w:val="00307555"/>
    <w:rsid w:val="003078E8"/>
    <w:rsid w:val="003139F8"/>
    <w:rsid w:val="003144FC"/>
    <w:rsid w:val="003155D0"/>
    <w:rsid w:val="003179CA"/>
    <w:rsid w:val="003277BD"/>
    <w:rsid w:val="00332E0C"/>
    <w:rsid w:val="003330E0"/>
    <w:rsid w:val="00336E6B"/>
    <w:rsid w:val="00340917"/>
    <w:rsid w:val="003429EE"/>
    <w:rsid w:val="00344986"/>
    <w:rsid w:val="00347691"/>
    <w:rsid w:val="003571D8"/>
    <w:rsid w:val="00357D78"/>
    <w:rsid w:val="003656BF"/>
    <w:rsid w:val="00374CC6"/>
    <w:rsid w:val="00376E46"/>
    <w:rsid w:val="00377C6B"/>
    <w:rsid w:val="003827EE"/>
    <w:rsid w:val="00383E5C"/>
    <w:rsid w:val="00386F5A"/>
    <w:rsid w:val="00387AD9"/>
    <w:rsid w:val="0039202C"/>
    <w:rsid w:val="0039670D"/>
    <w:rsid w:val="00397E9A"/>
    <w:rsid w:val="003B01A5"/>
    <w:rsid w:val="003B3C5B"/>
    <w:rsid w:val="003B49C0"/>
    <w:rsid w:val="003B7F8E"/>
    <w:rsid w:val="003C0F31"/>
    <w:rsid w:val="003C293D"/>
    <w:rsid w:val="003C5C93"/>
    <w:rsid w:val="003C69E7"/>
    <w:rsid w:val="003D3B97"/>
    <w:rsid w:val="003D5F47"/>
    <w:rsid w:val="003E4EA9"/>
    <w:rsid w:val="004022F7"/>
    <w:rsid w:val="00407CA3"/>
    <w:rsid w:val="00416B8D"/>
    <w:rsid w:val="00424974"/>
    <w:rsid w:val="00424CFF"/>
    <w:rsid w:val="004276D5"/>
    <w:rsid w:val="00430022"/>
    <w:rsid w:val="004303DD"/>
    <w:rsid w:val="00433160"/>
    <w:rsid w:val="004351F0"/>
    <w:rsid w:val="00437D6A"/>
    <w:rsid w:val="004458F4"/>
    <w:rsid w:val="0044720D"/>
    <w:rsid w:val="004546A3"/>
    <w:rsid w:val="00457177"/>
    <w:rsid w:val="00460833"/>
    <w:rsid w:val="00465046"/>
    <w:rsid w:val="004653DB"/>
    <w:rsid w:val="00465620"/>
    <w:rsid w:val="00470E4A"/>
    <w:rsid w:val="00474FEF"/>
    <w:rsid w:val="00475F00"/>
    <w:rsid w:val="00480A07"/>
    <w:rsid w:val="004920B8"/>
    <w:rsid w:val="00492A9A"/>
    <w:rsid w:val="00497B7A"/>
    <w:rsid w:val="004A55EB"/>
    <w:rsid w:val="004B0868"/>
    <w:rsid w:val="004B4AC8"/>
    <w:rsid w:val="004B6CF6"/>
    <w:rsid w:val="004C223D"/>
    <w:rsid w:val="004C6506"/>
    <w:rsid w:val="004D1559"/>
    <w:rsid w:val="004D2639"/>
    <w:rsid w:val="004D3393"/>
    <w:rsid w:val="004D4AF4"/>
    <w:rsid w:val="004D6BAD"/>
    <w:rsid w:val="004D72B5"/>
    <w:rsid w:val="004E6E3C"/>
    <w:rsid w:val="004E6E93"/>
    <w:rsid w:val="004F061D"/>
    <w:rsid w:val="004F3C5E"/>
    <w:rsid w:val="004F5F89"/>
    <w:rsid w:val="004F6114"/>
    <w:rsid w:val="00501EA2"/>
    <w:rsid w:val="00506B86"/>
    <w:rsid w:val="00511D41"/>
    <w:rsid w:val="005120C0"/>
    <w:rsid w:val="00516EC5"/>
    <w:rsid w:val="005221D6"/>
    <w:rsid w:val="00522D04"/>
    <w:rsid w:val="0052361C"/>
    <w:rsid w:val="005238A1"/>
    <w:rsid w:val="00526429"/>
    <w:rsid w:val="0053068F"/>
    <w:rsid w:val="005306D5"/>
    <w:rsid w:val="00533D0B"/>
    <w:rsid w:val="00540575"/>
    <w:rsid w:val="00540F52"/>
    <w:rsid w:val="00545EC1"/>
    <w:rsid w:val="005464D1"/>
    <w:rsid w:val="00555AEB"/>
    <w:rsid w:val="005560A0"/>
    <w:rsid w:val="00560E2E"/>
    <w:rsid w:val="005635A0"/>
    <w:rsid w:val="00564C78"/>
    <w:rsid w:val="005958A2"/>
    <w:rsid w:val="00596A9D"/>
    <w:rsid w:val="005978D7"/>
    <w:rsid w:val="005A1E7D"/>
    <w:rsid w:val="005A2094"/>
    <w:rsid w:val="005B32EC"/>
    <w:rsid w:val="005B58CB"/>
    <w:rsid w:val="005C0EF8"/>
    <w:rsid w:val="005C3605"/>
    <w:rsid w:val="005C52F7"/>
    <w:rsid w:val="005C71D0"/>
    <w:rsid w:val="005D1576"/>
    <w:rsid w:val="005D4161"/>
    <w:rsid w:val="005D70BC"/>
    <w:rsid w:val="005D74F3"/>
    <w:rsid w:val="005D7D0D"/>
    <w:rsid w:val="005E33CA"/>
    <w:rsid w:val="005E555E"/>
    <w:rsid w:val="005F37BD"/>
    <w:rsid w:val="006068EC"/>
    <w:rsid w:val="00610C2E"/>
    <w:rsid w:val="00611285"/>
    <w:rsid w:val="00611962"/>
    <w:rsid w:val="006157B8"/>
    <w:rsid w:val="006170B0"/>
    <w:rsid w:val="00622BAD"/>
    <w:rsid w:val="00626054"/>
    <w:rsid w:val="006323D3"/>
    <w:rsid w:val="006329EE"/>
    <w:rsid w:val="0063656E"/>
    <w:rsid w:val="006510AC"/>
    <w:rsid w:val="00653C07"/>
    <w:rsid w:val="00674432"/>
    <w:rsid w:val="00680820"/>
    <w:rsid w:val="00690EBB"/>
    <w:rsid w:val="00692B62"/>
    <w:rsid w:val="006A0FC5"/>
    <w:rsid w:val="006A316B"/>
    <w:rsid w:val="006A5EE7"/>
    <w:rsid w:val="006B1020"/>
    <w:rsid w:val="006B56CE"/>
    <w:rsid w:val="006C1427"/>
    <w:rsid w:val="006C1D23"/>
    <w:rsid w:val="006C3899"/>
    <w:rsid w:val="006C7CC5"/>
    <w:rsid w:val="006D0622"/>
    <w:rsid w:val="006D1CFE"/>
    <w:rsid w:val="006D457D"/>
    <w:rsid w:val="006D4E1A"/>
    <w:rsid w:val="006D4F2A"/>
    <w:rsid w:val="006D73DE"/>
    <w:rsid w:val="006D769E"/>
    <w:rsid w:val="006E0C63"/>
    <w:rsid w:val="006E34BA"/>
    <w:rsid w:val="006E62F3"/>
    <w:rsid w:val="006E637F"/>
    <w:rsid w:val="006F6055"/>
    <w:rsid w:val="0070454E"/>
    <w:rsid w:val="00712D46"/>
    <w:rsid w:val="007133E0"/>
    <w:rsid w:val="0071670D"/>
    <w:rsid w:val="00727966"/>
    <w:rsid w:val="007317D1"/>
    <w:rsid w:val="00737444"/>
    <w:rsid w:val="00741B22"/>
    <w:rsid w:val="0074434C"/>
    <w:rsid w:val="007446C7"/>
    <w:rsid w:val="00751BC5"/>
    <w:rsid w:val="00754899"/>
    <w:rsid w:val="00762105"/>
    <w:rsid w:val="0076342C"/>
    <w:rsid w:val="0076344A"/>
    <w:rsid w:val="00765673"/>
    <w:rsid w:val="0076639E"/>
    <w:rsid w:val="007770F6"/>
    <w:rsid w:val="00783B99"/>
    <w:rsid w:val="00785184"/>
    <w:rsid w:val="007923AC"/>
    <w:rsid w:val="00793A52"/>
    <w:rsid w:val="0079445A"/>
    <w:rsid w:val="007A070C"/>
    <w:rsid w:val="007A20E2"/>
    <w:rsid w:val="007A6AB8"/>
    <w:rsid w:val="007B0DCB"/>
    <w:rsid w:val="007B4A06"/>
    <w:rsid w:val="007B4BF5"/>
    <w:rsid w:val="007B5C76"/>
    <w:rsid w:val="007C0B66"/>
    <w:rsid w:val="007C3FF9"/>
    <w:rsid w:val="007C4FDE"/>
    <w:rsid w:val="007C5E0E"/>
    <w:rsid w:val="007D060A"/>
    <w:rsid w:val="007D14CE"/>
    <w:rsid w:val="007D5DB8"/>
    <w:rsid w:val="007E00C9"/>
    <w:rsid w:val="007E0F8B"/>
    <w:rsid w:val="007E6243"/>
    <w:rsid w:val="007E6A49"/>
    <w:rsid w:val="007F5026"/>
    <w:rsid w:val="007F724D"/>
    <w:rsid w:val="00803A34"/>
    <w:rsid w:val="008068C4"/>
    <w:rsid w:val="00806B3A"/>
    <w:rsid w:val="0081754F"/>
    <w:rsid w:val="00820532"/>
    <w:rsid w:val="0082627A"/>
    <w:rsid w:val="0083056E"/>
    <w:rsid w:val="0083195D"/>
    <w:rsid w:val="008353AF"/>
    <w:rsid w:val="00835C66"/>
    <w:rsid w:val="00837823"/>
    <w:rsid w:val="00841B76"/>
    <w:rsid w:val="00853E8D"/>
    <w:rsid w:val="00855539"/>
    <w:rsid w:val="00856603"/>
    <w:rsid w:val="008636A1"/>
    <w:rsid w:val="00885C78"/>
    <w:rsid w:val="00886663"/>
    <w:rsid w:val="00887DF9"/>
    <w:rsid w:val="008A0580"/>
    <w:rsid w:val="008B0468"/>
    <w:rsid w:val="008C139A"/>
    <w:rsid w:val="008C51BE"/>
    <w:rsid w:val="008C51C6"/>
    <w:rsid w:val="008D63E3"/>
    <w:rsid w:val="008D6F90"/>
    <w:rsid w:val="008E4015"/>
    <w:rsid w:val="008E6B53"/>
    <w:rsid w:val="008F131A"/>
    <w:rsid w:val="008F209C"/>
    <w:rsid w:val="008F2EB9"/>
    <w:rsid w:val="008F5A34"/>
    <w:rsid w:val="008F6DE6"/>
    <w:rsid w:val="00904584"/>
    <w:rsid w:val="009106FE"/>
    <w:rsid w:val="009111D7"/>
    <w:rsid w:val="0092108E"/>
    <w:rsid w:val="00922B85"/>
    <w:rsid w:val="00933B4A"/>
    <w:rsid w:val="009351D7"/>
    <w:rsid w:val="00935FA8"/>
    <w:rsid w:val="00936148"/>
    <w:rsid w:val="0093622F"/>
    <w:rsid w:val="00936B18"/>
    <w:rsid w:val="00944914"/>
    <w:rsid w:val="00945D9A"/>
    <w:rsid w:val="009478F0"/>
    <w:rsid w:val="0095137A"/>
    <w:rsid w:val="009569D6"/>
    <w:rsid w:val="00956D6B"/>
    <w:rsid w:val="00964A9E"/>
    <w:rsid w:val="00967A22"/>
    <w:rsid w:val="009704C6"/>
    <w:rsid w:val="00972C87"/>
    <w:rsid w:val="0098638B"/>
    <w:rsid w:val="00994639"/>
    <w:rsid w:val="009962CE"/>
    <w:rsid w:val="009B17D3"/>
    <w:rsid w:val="009B1917"/>
    <w:rsid w:val="009B2464"/>
    <w:rsid w:val="009B603F"/>
    <w:rsid w:val="009B7027"/>
    <w:rsid w:val="009C2B46"/>
    <w:rsid w:val="009E2203"/>
    <w:rsid w:val="009E6A8B"/>
    <w:rsid w:val="009E6B2B"/>
    <w:rsid w:val="009F343D"/>
    <w:rsid w:val="009F4718"/>
    <w:rsid w:val="009F7772"/>
    <w:rsid w:val="00A000B0"/>
    <w:rsid w:val="00A00874"/>
    <w:rsid w:val="00A01057"/>
    <w:rsid w:val="00A05CC2"/>
    <w:rsid w:val="00A06696"/>
    <w:rsid w:val="00A105C3"/>
    <w:rsid w:val="00A12E58"/>
    <w:rsid w:val="00A178DC"/>
    <w:rsid w:val="00A23C75"/>
    <w:rsid w:val="00A24118"/>
    <w:rsid w:val="00A25A94"/>
    <w:rsid w:val="00A274A5"/>
    <w:rsid w:val="00A275BF"/>
    <w:rsid w:val="00A31C7B"/>
    <w:rsid w:val="00A32D25"/>
    <w:rsid w:val="00A336E6"/>
    <w:rsid w:val="00A42A48"/>
    <w:rsid w:val="00A557C8"/>
    <w:rsid w:val="00A558EE"/>
    <w:rsid w:val="00A56DB7"/>
    <w:rsid w:val="00A60D31"/>
    <w:rsid w:val="00A70A9E"/>
    <w:rsid w:val="00A71483"/>
    <w:rsid w:val="00A71993"/>
    <w:rsid w:val="00A72DAD"/>
    <w:rsid w:val="00A7573A"/>
    <w:rsid w:val="00A760C6"/>
    <w:rsid w:val="00A83670"/>
    <w:rsid w:val="00A904D4"/>
    <w:rsid w:val="00A964D2"/>
    <w:rsid w:val="00A97987"/>
    <w:rsid w:val="00AA2077"/>
    <w:rsid w:val="00AA524A"/>
    <w:rsid w:val="00AB3283"/>
    <w:rsid w:val="00AB3ACD"/>
    <w:rsid w:val="00AB54FF"/>
    <w:rsid w:val="00AB5F81"/>
    <w:rsid w:val="00AC07C4"/>
    <w:rsid w:val="00AC3352"/>
    <w:rsid w:val="00AC4060"/>
    <w:rsid w:val="00AC7BC6"/>
    <w:rsid w:val="00AD0367"/>
    <w:rsid w:val="00AD045D"/>
    <w:rsid w:val="00AD0803"/>
    <w:rsid w:val="00AD42E6"/>
    <w:rsid w:val="00AD6819"/>
    <w:rsid w:val="00AE5961"/>
    <w:rsid w:val="00AE5FF9"/>
    <w:rsid w:val="00AE6BC5"/>
    <w:rsid w:val="00AF1C86"/>
    <w:rsid w:val="00AF3D62"/>
    <w:rsid w:val="00AF524D"/>
    <w:rsid w:val="00AF59BE"/>
    <w:rsid w:val="00B0025F"/>
    <w:rsid w:val="00B02048"/>
    <w:rsid w:val="00B02ED4"/>
    <w:rsid w:val="00B043F2"/>
    <w:rsid w:val="00B10BC1"/>
    <w:rsid w:val="00B12F34"/>
    <w:rsid w:val="00B13BD8"/>
    <w:rsid w:val="00B17BDA"/>
    <w:rsid w:val="00B21CEB"/>
    <w:rsid w:val="00B23585"/>
    <w:rsid w:val="00B23616"/>
    <w:rsid w:val="00B24E4E"/>
    <w:rsid w:val="00B31C63"/>
    <w:rsid w:val="00B42572"/>
    <w:rsid w:val="00B433D7"/>
    <w:rsid w:val="00B44CF7"/>
    <w:rsid w:val="00B45E12"/>
    <w:rsid w:val="00B52870"/>
    <w:rsid w:val="00B57F86"/>
    <w:rsid w:val="00B60647"/>
    <w:rsid w:val="00B62B2F"/>
    <w:rsid w:val="00B7033C"/>
    <w:rsid w:val="00B74CEC"/>
    <w:rsid w:val="00B75B28"/>
    <w:rsid w:val="00B812DB"/>
    <w:rsid w:val="00B820B4"/>
    <w:rsid w:val="00B82A53"/>
    <w:rsid w:val="00B8338D"/>
    <w:rsid w:val="00BA178F"/>
    <w:rsid w:val="00BA2763"/>
    <w:rsid w:val="00BA27D6"/>
    <w:rsid w:val="00BA648E"/>
    <w:rsid w:val="00BB00B1"/>
    <w:rsid w:val="00BB7D26"/>
    <w:rsid w:val="00BB7D92"/>
    <w:rsid w:val="00BC1D64"/>
    <w:rsid w:val="00BD7026"/>
    <w:rsid w:val="00BE5B4C"/>
    <w:rsid w:val="00BE6E3C"/>
    <w:rsid w:val="00BE7E44"/>
    <w:rsid w:val="00BF00C4"/>
    <w:rsid w:val="00BF377C"/>
    <w:rsid w:val="00BF4A7F"/>
    <w:rsid w:val="00BF5907"/>
    <w:rsid w:val="00C06CDA"/>
    <w:rsid w:val="00C171E7"/>
    <w:rsid w:val="00C2128D"/>
    <w:rsid w:val="00C30B2F"/>
    <w:rsid w:val="00C34AF0"/>
    <w:rsid w:val="00C42E06"/>
    <w:rsid w:val="00C4388D"/>
    <w:rsid w:val="00C47E83"/>
    <w:rsid w:val="00C55F92"/>
    <w:rsid w:val="00C65DFF"/>
    <w:rsid w:val="00C66DA8"/>
    <w:rsid w:val="00C7206D"/>
    <w:rsid w:val="00C7501B"/>
    <w:rsid w:val="00C77099"/>
    <w:rsid w:val="00C84468"/>
    <w:rsid w:val="00C84890"/>
    <w:rsid w:val="00C876CC"/>
    <w:rsid w:val="00CA2F3E"/>
    <w:rsid w:val="00CA4B10"/>
    <w:rsid w:val="00CA7FE7"/>
    <w:rsid w:val="00CB068D"/>
    <w:rsid w:val="00CB1741"/>
    <w:rsid w:val="00CC5BA6"/>
    <w:rsid w:val="00CD627E"/>
    <w:rsid w:val="00CD6F2E"/>
    <w:rsid w:val="00CE5B72"/>
    <w:rsid w:val="00CE714E"/>
    <w:rsid w:val="00CF01D6"/>
    <w:rsid w:val="00CF0E3B"/>
    <w:rsid w:val="00CF5816"/>
    <w:rsid w:val="00D011D3"/>
    <w:rsid w:val="00D02272"/>
    <w:rsid w:val="00D113A0"/>
    <w:rsid w:val="00D36BA8"/>
    <w:rsid w:val="00D4077A"/>
    <w:rsid w:val="00D44881"/>
    <w:rsid w:val="00D46528"/>
    <w:rsid w:val="00D66C1E"/>
    <w:rsid w:val="00D67F1D"/>
    <w:rsid w:val="00D70038"/>
    <w:rsid w:val="00D71D91"/>
    <w:rsid w:val="00D817FF"/>
    <w:rsid w:val="00D8257A"/>
    <w:rsid w:val="00D8445B"/>
    <w:rsid w:val="00D8597D"/>
    <w:rsid w:val="00D86E77"/>
    <w:rsid w:val="00D9458A"/>
    <w:rsid w:val="00D9619B"/>
    <w:rsid w:val="00DA0B49"/>
    <w:rsid w:val="00DA6828"/>
    <w:rsid w:val="00DB0121"/>
    <w:rsid w:val="00DB04FF"/>
    <w:rsid w:val="00DB2DA2"/>
    <w:rsid w:val="00DC0908"/>
    <w:rsid w:val="00DC11BF"/>
    <w:rsid w:val="00DC1BE1"/>
    <w:rsid w:val="00DC3B7D"/>
    <w:rsid w:val="00DC6D4D"/>
    <w:rsid w:val="00DC7FE6"/>
    <w:rsid w:val="00DD118F"/>
    <w:rsid w:val="00DD29EB"/>
    <w:rsid w:val="00DD362C"/>
    <w:rsid w:val="00DE4DB9"/>
    <w:rsid w:val="00DE543F"/>
    <w:rsid w:val="00DF1147"/>
    <w:rsid w:val="00DF53FC"/>
    <w:rsid w:val="00E06B10"/>
    <w:rsid w:val="00E07BE6"/>
    <w:rsid w:val="00E1188E"/>
    <w:rsid w:val="00E11B5B"/>
    <w:rsid w:val="00E16356"/>
    <w:rsid w:val="00E22A0B"/>
    <w:rsid w:val="00E23961"/>
    <w:rsid w:val="00E30C6E"/>
    <w:rsid w:val="00E31426"/>
    <w:rsid w:val="00E36BF3"/>
    <w:rsid w:val="00E40F6C"/>
    <w:rsid w:val="00E44803"/>
    <w:rsid w:val="00E527E7"/>
    <w:rsid w:val="00E52954"/>
    <w:rsid w:val="00E55C3D"/>
    <w:rsid w:val="00E577F5"/>
    <w:rsid w:val="00E609E4"/>
    <w:rsid w:val="00E60BAB"/>
    <w:rsid w:val="00E6279A"/>
    <w:rsid w:val="00E67C47"/>
    <w:rsid w:val="00E7791C"/>
    <w:rsid w:val="00E80380"/>
    <w:rsid w:val="00E90118"/>
    <w:rsid w:val="00E94BCF"/>
    <w:rsid w:val="00EA1D83"/>
    <w:rsid w:val="00EA725B"/>
    <w:rsid w:val="00EB02C7"/>
    <w:rsid w:val="00EB3D1A"/>
    <w:rsid w:val="00EB4644"/>
    <w:rsid w:val="00EB4FBE"/>
    <w:rsid w:val="00EC2121"/>
    <w:rsid w:val="00EC22EC"/>
    <w:rsid w:val="00EC6249"/>
    <w:rsid w:val="00ED0688"/>
    <w:rsid w:val="00ED1A1A"/>
    <w:rsid w:val="00ED7732"/>
    <w:rsid w:val="00EE1435"/>
    <w:rsid w:val="00EE3261"/>
    <w:rsid w:val="00EF0731"/>
    <w:rsid w:val="00EF7646"/>
    <w:rsid w:val="00F00C59"/>
    <w:rsid w:val="00F014C3"/>
    <w:rsid w:val="00F03ADB"/>
    <w:rsid w:val="00F1150A"/>
    <w:rsid w:val="00F1295F"/>
    <w:rsid w:val="00F14977"/>
    <w:rsid w:val="00F170B9"/>
    <w:rsid w:val="00F279CB"/>
    <w:rsid w:val="00F30304"/>
    <w:rsid w:val="00F32B60"/>
    <w:rsid w:val="00F34A7F"/>
    <w:rsid w:val="00F373F5"/>
    <w:rsid w:val="00F462DF"/>
    <w:rsid w:val="00F617C9"/>
    <w:rsid w:val="00F655C1"/>
    <w:rsid w:val="00F6763D"/>
    <w:rsid w:val="00F73EC0"/>
    <w:rsid w:val="00F74C58"/>
    <w:rsid w:val="00F75330"/>
    <w:rsid w:val="00F826CC"/>
    <w:rsid w:val="00F94782"/>
    <w:rsid w:val="00F95038"/>
    <w:rsid w:val="00F96E98"/>
    <w:rsid w:val="00FA3C63"/>
    <w:rsid w:val="00FA6711"/>
    <w:rsid w:val="00FB2E95"/>
    <w:rsid w:val="00FB666D"/>
    <w:rsid w:val="00FC230E"/>
    <w:rsid w:val="00FC2FDF"/>
    <w:rsid w:val="00FC3DE1"/>
    <w:rsid w:val="00FD370F"/>
    <w:rsid w:val="00FD53D0"/>
    <w:rsid w:val="00FE0B0D"/>
    <w:rsid w:val="00FE6482"/>
    <w:rsid w:val="00FE696D"/>
    <w:rsid w:val="00FE70D2"/>
    <w:rsid w:val="00FE74A8"/>
    <w:rsid w:val="00FF0A17"/>
    <w:rsid w:val="00FF404E"/>
    <w:rsid w:val="00F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E254D4"/>
  <w15:docId w15:val="{D4DB5D1E-922D-4D29-8A05-E3601F29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2F7"/>
    <w:rPr>
      <w:sz w:val="24"/>
      <w:szCs w:val="24"/>
      <w:lang w:eastAsia="en-US"/>
    </w:rPr>
  </w:style>
  <w:style w:type="paragraph" w:styleId="Heading1">
    <w:name w:val="heading 1"/>
    <w:basedOn w:val="BodyText"/>
    <w:next w:val="BodyText"/>
    <w:link w:val="Heading1Char"/>
    <w:qFormat/>
    <w:rsid w:val="00ED0688"/>
    <w:pPr>
      <w:keepNext/>
      <w:pageBreakBefore/>
      <w:numPr>
        <w:numId w:val="2"/>
      </w:numPr>
      <w:spacing w:after="280"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ED0688"/>
    <w:pPr>
      <w:keepNext/>
      <w:numPr>
        <w:ilvl w:val="1"/>
        <w:numId w:val="2"/>
      </w:numPr>
      <w:spacing w:before="480" w:after="120" w:line="360" w:lineRule="auto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BodyText"/>
    <w:qFormat/>
    <w:rsid w:val="00347691"/>
    <w:pPr>
      <w:keepNext/>
      <w:numPr>
        <w:ilvl w:val="2"/>
        <w:numId w:val="2"/>
      </w:numPr>
      <w:spacing w:before="240" w:after="120" w:line="36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qFormat/>
    <w:rsid w:val="00AF1C86"/>
    <w:pPr>
      <w:keepNext/>
      <w:numPr>
        <w:ilvl w:val="3"/>
        <w:numId w:val="2"/>
      </w:numPr>
      <w:spacing w:line="360" w:lineRule="auto"/>
      <w:jc w:val="center"/>
      <w:outlineLvl w:val="3"/>
    </w:pPr>
    <w:rPr>
      <w:b/>
      <w:szCs w:val="20"/>
      <w:lang w:val="en-GB"/>
    </w:rPr>
  </w:style>
  <w:style w:type="paragraph" w:styleId="Heading5">
    <w:name w:val="heading 5"/>
    <w:basedOn w:val="Normal"/>
    <w:next w:val="Normal"/>
    <w:qFormat/>
    <w:rsid w:val="00AF1C86"/>
    <w:pPr>
      <w:keepNext/>
      <w:numPr>
        <w:ilvl w:val="4"/>
        <w:numId w:val="2"/>
      </w:numPr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F1C86"/>
    <w:pPr>
      <w:keepNext/>
      <w:numPr>
        <w:ilvl w:val="5"/>
        <w:numId w:val="2"/>
      </w:numPr>
      <w:jc w:val="center"/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qFormat/>
    <w:rsid w:val="00DD118F"/>
    <w:pPr>
      <w:keepNext/>
      <w:numPr>
        <w:ilvl w:val="6"/>
        <w:numId w:val="2"/>
      </w:numPr>
      <w:jc w:val="center"/>
      <w:outlineLvl w:val="6"/>
    </w:pPr>
    <w:rPr>
      <w:b/>
      <w:szCs w:val="20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outlineLvl w:val="7"/>
    </w:pPr>
    <w:rPr>
      <w:b/>
      <w:i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4388D"/>
    <w:pPr>
      <w:keepNext/>
      <w:keepLines/>
      <w:numPr>
        <w:ilvl w:val="8"/>
        <w:numId w:val="2"/>
      </w:numPr>
      <w:spacing w:before="40"/>
      <w:outlineLvl w:val="8"/>
    </w:pPr>
    <w:rPr>
      <w:rFonts w:ascii="Cambria" w:hAnsi="Cambria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F4D75"/>
    <w:pPr>
      <w:spacing w:after="240" w:line="360" w:lineRule="auto"/>
      <w:jc w:val="both"/>
    </w:pPr>
  </w:style>
  <w:style w:type="character" w:customStyle="1" w:styleId="BodyTextChar">
    <w:name w:val="Body Text Char"/>
    <w:link w:val="BodyText"/>
    <w:rsid w:val="001F4D75"/>
    <w:rPr>
      <w:sz w:val="24"/>
      <w:szCs w:val="24"/>
      <w:lang w:eastAsia="en-US"/>
    </w:rPr>
  </w:style>
  <w:style w:type="character" w:customStyle="1" w:styleId="Heading9Char">
    <w:name w:val="Heading 9 Char"/>
    <w:link w:val="Heading9"/>
    <w:rsid w:val="00C4388D"/>
    <w:rPr>
      <w:rFonts w:ascii="Cambria" w:hAnsi="Cambria"/>
      <w:i/>
      <w:iCs/>
      <w:color w:val="272727"/>
      <w:sz w:val="21"/>
      <w:szCs w:val="21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967A22"/>
    <w:rPr>
      <w:sz w:val="24"/>
      <w:szCs w:val="24"/>
      <w:lang w:eastAsia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4B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B0868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A32D25"/>
    <w:pPr>
      <w:tabs>
        <w:tab w:val="right" w:leader="dot" w:pos="8778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EB4FBE"/>
    <w:pPr>
      <w:spacing w:line="360" w:lineRule="auto"/>
      <w:ind w:left="238"/>
    </w:pPr>
  </w:style>
  <w:style w:type="character" w:styleId="Hyperlink">
    <w:name w:val="Hyperlink"/>
    <w:uiPriority w:val="99"/>
    <w:rsid w:val="004B6CF6"/>
    <w:rPr>
      <w:color w:val="auto"/>
      <w:u w:val="none"/>
    </w:rPr>
  </w:style>
  <w:style w:type="paragraph" w:customStyle="1" w:styleId="Equation">
    <w:name w:val="Equation"/>
    <w:basedOn w:val="Normal"/>
    <w:qFormat/>
    <w:rsid w:val="004E6E93"/>
    <w:pPr>
      <w:tabs>
        <w:tab w:val="right" w:pos="8392"/>
      </w:tabs>
      <w:spacing w:after="120"/>
    </w:pPr>
  </w:style>
  <w:style w:type="paragraph" w:styleId="TOC3">
    <w:name w:val="toc 3"/>
    <w:basedOn w:val="Normal"/>
    <w:next w:val="Normal"/>
    <w:autoRedefine/>
    <w:uiPriority w:val="39"/>
    <w:rsid w:val="00F373F5"/>
    <w:pPr>
      <w:tabs>
        <w:tab w:val="right" w:leader="dot" w:pos="8778"/>
      </w:tabs>
      <w:spacing w:line="360" w:lineRule="auto"/>
      <w:ind w:left="482" w:hanging="482"/>
    </w:pPr>
  </w:style>
  <w:style w:type="table" w:styleId="TableGrid">
    <w:name w:val="Table Grid"/>
    <w:basedOn w:val="TableNormal"/>
    <w:uiPriority w:val="39"/>
    <w:rsid w:val="00FE7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3078E8"/>
    <w:pPr>
      <w:spacing w:before="120" w:after="120" w:line="276" w:lineRule="auto"/>
    </w:pPr>
    <w:rPr>
      <w:bCs/>
      <w:sz w:val="20"/>
      <w:szCs w:val="20"/>
    </w:rPr>
  </w:style>
  <w:style w:type="paragraph" w:customStyle="1" w:styleId="Tabel">
    <w:name w:val="Tabel"/>
    <w:basedOn w:val="BodyText"/>
    <w:rsid w:val="00C876CC"/>
    <w:pPr>
      <w:spacing w:after="0"/>
    </w:pPr>
  </w:style>
  <w:style w:type="paragraph" w:styleId="TableofAuthorities">
    <w:name w:val="table of authorities"/>
    <w:basedOn w:val="Normal"/>
    <w:next w:val="Normal"/>
    <w:semiHidden/>
    <w:rsid w:val="004F3C5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A275BF"/>
    <w:pPr>
      <w:spacing w:line="360" w:lineRule="auto"/>
    </w:pPr>
  </w:style>
  <w:style w:type="paragraph" w:styleId="TOAHeading">
    <w:name w:val="toa heading"/>
    <w:basedOn w:val="Normal"/>
    <w:next w:val="Normal"/>
    <w:semiHidden/>
    <w:rsid w:val="004F3C5E"/>
    <w:pPr>
      <w:spacing w:before="120" w:line="360" w:lineRule="auto"/>
    </w:pPr>
    <w:rPr>
      <w:rFonts w:cs="Arial"/>
      <w:b/>
      <w:bCs/>
    </w:rPr>
  </w:style>
  <w:style w:type="paragraph" w:styleId="ListNumber">
    <w:name w:val="List Number"/>
    <w:basedOn w:val="Normal"/>
    <w:rsid w:val="00727966"/>
    <w:pPr>
      <w:numPr>
        <w:numId w:val="1"/>
      </w:numPr>
      <w:spacing w:after="240" w:line="360" w:lineRule="auto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3056E"/>
  </w:style>
  <w:style w:type="paragraph" w:customStyle="1" w:styleId="Headingunnumber">
    <w:name w:val="Heading_unnumber"/>
    <w:basedOn w:val="Heading1"/>
    <w:next w:val="BodyText"/>
    <w:qFormat/>
    <w:rsid w:val="00433160"/>
    <w:pPr>
      <w:numPr>
        <w:numId w:val="0"/>
      </w:numPr>
    </w:pPr>
  </w:style>
  <w:style w:type="paragraph" w:styleId="ListBullet">
    <w:name w:val="List Bullet"/>
    <w:basedOn w:val="Normal"/>
    <w:unhideWhenUsed/>
    <w:rsid w:val="003277BD"/>
    <w:pPr>
      <w:numPr>
        <w:numId w:val="3"/>
      </w:numPr>
      <w:spacing w:after="240" w:line="360" w:lineRule="auto"/>
      <w:contextualSpacing/>
      <w:jc w:val="both"/>
    </w:pPr>
    <w:rPr>
      <w:rFonts w:eastAsia="Calibri"/>
      <w:szCs w:val="22"/>
    </w:rPr>
  </w:style>
  <w:style w:type="character" w:styleId="FootnoteReference">
    <w:name w:val="footnote reference"/>
    <w:uiPriority w:val="99"/>
    <w:semiHidden/>
    <w:unhideWhenUsed/>
    <w:rsid w:val="008D63E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560E2E"/>
    <w:pPr>
      <w:spacing w:before="120" w:line="276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560E2E"/>
    <w:rPr>
      <w:lang w:eastAsia="en-US"/>
    </w:rPr>
  </w:style>
  <w:style w:type="paragraph" w:customStyle="1" w:styleId="Tablehead">
    <w:name w:val="Table_head"/>
    <w:basedOn w:val="Normal"/>
    <w:qFormat/>
    <w:rsid w:val="00A274A5"/>
    <w:pPr>
      <w:spacing w:before="60" w:after="60" w:line="276" w:lineRule="auto"/>
    </w:pPr>
    <w:rPr>
      <w:b/>
      <w:sz w:val="22"/>
    </w:rPr>
  </w:style>
  <w:style w:type="paragraph" w:customStyle="1" w:styleId="Tabletext">
    <w:name w:val="Table_text"/>
    <w:basedOn w:val="Normal"/>
    <w:qFormat/>
    <w:rsid w:val="00E44803"/>
    <w:pPr>
      <w:spacing w:before="60" w:after="60" w:line="276" w:lineRule="auto"/>
    </w:pPr>
    <w:rPr>
      <w:sz w:val="22"/>
    </w:rPr>
  </w:style>
  <w:style w:type="paragraph" w:customStyle="1" w:styleId="Listbibliogr">
    <w:name w:val="List_bibliogr"/>
    <w:basedOn w:val="Tabletext"/>
    <w:qFormat/>
    <w:rsid w:val="009E6B2B"/>
    <w:pPr>
      <w:numPr>
        <w:numId w:val="4"/>
      </w:numPr>
      <w:spacing w:before="40" w:after="40"/>
    </w:pPr>
    <w:rPr>
      <w:noProof/>
      <w:sz w:val="24"/>
      <w:lang w:val="en-GB"/>
    </w:rPr>
  </w:style>
  <w:style w:type="paragraph" w:styleId="ListParagraph">
    <w:name w:val="List Paragraph"/>
    <w:basedOn w:val="Normal"/>
    <w:uiPriority w:val="34"/>
    <w:qFormat/>
    <w:rsid w:val="0022090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Figure">
    <w:name w:val="Figure"/>
    <w:basedOn w:val="Normal"/>
    <w:qFormat/>
    <w:rsid w:val="005D70BC"/>
    <w:pPr>
      <w:framePr w:hSpace="510" w:wrap="notBeside" w:vAnchor="text" w:hAnchor="margin" w:xAlign="center" w:y="1"/>
      <w:spacing w:after="120" w:line="276" w:lineRule="auto"/>
    </w:pPr>
    <w:rPr>
      <w:rFonts w:eastAsiaTheme="minorHAnsi" w:cstheme="minorBidi"/>
      <w:sz w:val="22"/>
      <w:szCs w:val="22"/>
    </w:rPr>
  </w:style>
  <w:style w:type="paragraph" w:styleId="CommentText">
    <w:name w:val="annotation text"/>
    <w:basedOn w:val="Normal"/>
    <w:link w:val="CommentTextChar"/>
    <w:semiHidden/>
    <w:unhideWhenUsed/>
    <w:rsid w:val="009962C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962C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2CE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2CE"/>
    <w:rPr>
      <w:rFonts w:asciiTheme="minorHAnsi" w:eastAsiaTheme="minorHAnsi" w:hAnsiTheme="minorHAnsi" w:cstheme="minorBidi"/>
      <w:b/>
      <w:bCs/>
      <w:lang w:val="en-GB" w:eastAsia="en-US"/>
    </w:rPr>
  </w:style>
  <w:style w:type="character" w:styleId="CommentReference">
    <w:name w:val="annotation reference"/>
    <w:basedOn w:val="DefaultParagraphFont"/>
    <w:uiPriority w:val="99"/>
    <w:unhideWhenUsed/>
    <w:rsid w:val="001A57F2"/>
    <w:rPr>
      <w:sz w:val="16"/>
      <w:szCs w:val="16"/>
    </w:rPr>
  </w:style>
  <w:style w:type="paragraph" w:customStyle="1" w:styleId="Default">
    <w:name w:val="Default"/>
    <w:rsid w:val="000977F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GB" w:eastAsia="en-US"/>
    </w:rPr>
  </w:style>
  <w:style w:type="paragraph" w:customStyle="1" w:styleId="Body">
    <w:name w:val="Body"/>
    <w:basedOn w:val="Normal"/>
    <w:qFormat/>
    <w:rsid w:val="00BE7E44"/>
    <w:pPr>
      <w:spacing w:after="240" w:line="360" w:lineRule="auto"/>
      <w:contextualSpacing/>
    </w:pPr>
  </w:style>
  <w:style w:type="paragraph" w:styleId="EndnoteText">
    <w:name w:val="endnote text"/>
    <w:basedOn w:val="Normal"/>
    <w:link w:val="EndnoteTextChar"/>
    <w:semiHidden/>
    <w:unhideWhenUsed/>
    <w:rsid w:val="00DC6D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C6D4D"/>
    <w:rPr>
      <w:lang w:eastAsia="en-US"/>
    </w:rPr>
  </w:style>
  <w:style w:type="character" w:styleId="EndnoteReference">
    <w:name w:val="endnote reference"/>
    <w:basedOn w:val="DefaultParagraphFont"/>
    <w:semiHidden/>
    <w:unhideWhenUsed/>
    <w:rsid w:val="00DC6D4D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3078E8"/>
    <w:rPr>
      <w:b/>
      <w:bCs/>
      <w:kern w:val="32"/>
      <w:sz w:val="32"/>
      <w:szCs w:val="32"/>
      <w:lang w:eastAsia="en-US"/>
    </w:rPr>
  </w:style>
  <w:style w:type="paragraph" w:customStyle="1" w:styleId="Headingtitle">
    <w:name w:val="Heading_title"/>
    <w:basedOn w:val="Normal"/>
    <w:next w:val="Normal"/>
    <w:rsid w:val="007317D1"/>
    <w:pPr>
      <w:jc w:val="center"/>
    </w:pPr>
    <w:rPr>
      <w:b/>
      <w:bCs/>
      <w:sz w:val="48"/>
      <w:szCs w:val="20"/>
    </w:rPr>
  </w:style>
  <w:style w:type="table" w:customStyle="1" w:styleId="Kontuurtabel1">
    <w:name w:val="Kontuurtabel1"/>
    <w:basedOn w:val="TableNormal"/>
    <w:next w:val="TableGrid"/>
    <w:uiPriority w:val="39"/>
    <w:rsid w:val="00E6279A"/>
    <w:rPr>
      <w:lang w:val="en-US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m1">
    <w:name w:val="Bodym1"/>
    <w:basedOn w:val="Bodym"/>
    <w:rsid w:val="007C4FDE"/>
    <w:pPr>
      <w:numPr>
        <w:ilvl w:val="2"/>
      </w:numPr>
      <w:spacing w:before="0"/>
    </w:pPr>
  </w:style>
  <w:style w:type="paragraph" w:customStyle="1" w:styleId="Loetelum">
    <w:name w:val="Loetelum"/>
    <w:basedOn w:val="Normal"/>
    <w:uiPriority w:val="99"/>
    <w:rsid w:val="007C4FDE"/>
    <w:pPr>
      <w:keepNext/>
      <w:numPr>
        <w:numId w:val="22"/>
      </w:numPr>
      <w:spacing w:before="120"/>
      <w:jc w:val="both"/>
    </w:pPr>
    <w:rPr>
      <w:rFonts w:asciiTheme="minorHAnsi" w:hAnsiTheme="minorHAnsi" w:cs="Arial"/>
      <w:b/>
      <w:bCs/>
      <w:sz w:val="22"/>
      <w:szCs w:val="20"/>
      <w:lang w:val="en-GB"/>
    </w:rPr>
  </w:style>
  <w:style w:type="paragraph" w:customStyle="1" w:styleId="Bodym">
    <w:name w:val="Bodym"/>
    <w:basedOn w:val="Normal"/>
    <w:uiPriority w:val="99"/>
    <w:rsid w:val="007C4FDE"/>
    <w:pPr>
      <w:numPr>
        <w:ilvl w:val="1"/>
        <w:numId w:val="22"/>
      </w:numPr>
      <w:spacing w:before="80"/>
      <w:jc w:val="both"/>
    </w:pPr>
    <w:rPr>
      <w:rFonts w:asciiTheme="minorHAnsi" w:hAnsiTheme="minorHAnsi" w:cs="Arial"/>
      <w:sz w:val="22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sit.co/download/rstudio-desktop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ran.rstudio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i%20Kaevats\Desktop\&#213;PPET&#214;&#214;\L&#213;PUT&#214;&#214;\E_Uliopilaste_kirjalike_toode_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Leo09</b:Tag>
    <b:SourceType>Book</b:SourceType>
    <b:Guid>{1621AFED-FCB7-4030-A5A8-47994F7179C5}</b:Guid>
    <b:Author>
      <b:Author>
        <b:NameList>
          <b:Person>
            <b:Last>Sterling</b:Last>
            <b:First>Leon</b:First>
            <b:Middle>S.</b:Middle>
          </b:Person>
        </b:NameList>
      </b:Author>
    </b:Author>
    <b:Title>The Art of Agent-Oriented Modeling</b:Title>
    <b:Year>2009</b:Year>
    <b:City>London</b:City>
    <b:Publisher>The MIT Press</b:Publisher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1ef374-e31c-4350-8d74-d4ceb057c0d9" xsi:nil="true"/>
    <lcf76f155ced4ddcb4097134ff3c332f xmlns="962f6da8-acd2-4f8b-ab71-0d9dddf62d17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8B5BDECDBF64AB836C5179E5F5E80" ma:contentTypeVersion="20" ma:contentTypeDescription="Loo uus dokument" ma:contentTypeScope="" ma:versionID="21d9d24c336d103fc458c8d8eec0bcf2">
  <xsd:schema xmlns:xsd="http://www.w3.org/2001/XMLSchema" xmlns:xs="http://www.w3.org/2001/XMLSchema" xmlns:p="http://schemas.microsoft.com/office/2006/metadata/properties" xmlns:ns2="962f6da8-acd2-4f8b-ab71-0d9dddf62d17" xmlns:ns3="b01ef374-e31c-4350-8d74-d4ceb057c0d9" targetNamespace="http://schemas.microsoft.com/office/2006/metadata/properties" ma:root="true" ma:fieldsID="2ca01b6bf83d73216b20b0d127e784c2" ns2:_="" ns3:_="">
    <xsd:import namespace="962f6da8-acd2-4f8b-ab71-0d9dddf62d17"/>
    <xsd:import namespace="b01ef374-e31c-4350-8d74-d4ceb057c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f6da8-acd2-4f8b-ab71-0d9dddf62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Pildisildid" ma:readOnly="false" ma:fieldId="{5cf76f15-5ced-4ddc-b409-7134ff3c332f}" ma:taxonomyMulti="true" ma:sspId="ee5263c0-7114-47d3-8603-0e3ef132c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ef374-e31c-4350-8d74-d4ceb057c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231dfe4-018b-408b-b83e-e346e4d626ce}" ma:internalName="TaxCatchAll" ma:showField="CatchAllData" ma:web="b01ef374-e31c-4350-8d74-d4ceb057c0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E74CE2-5C4A-4466-855B-9215AE6290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8326D9-8431-4CA8-8EF1-9FECED94F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30B9E-2BCA-4F26-BC1B-9A2129661C1F}">
  <ds:schemaRefs>
    <ds:schemaRef ds:uri="http://schemas.microsoft.com/office/2006/metadata/properties"/>
    <ds:schemaRef ds:uri="http://schemas.microsoft.com/office/infopath/2007/PartnerControls"/>
    <ds:schemaRef ds:uri="b01ef374-e31c-4350-8d74-d4ceb057c0d9"/>
    <ds:schemaRef ds:uri="962f6da8-acd2-4f8b-ab71-0d9dddf62d17"/>
  </ds:schemaRefs>
</ds:datastoreItem>
</file>

<file path=customXml/itemProps4.xml><?xml version="1.0" encoding="utf-8"?>
<ds:datastoreItem xmlns:ds="http://schemas.openxmlformats.org/officeDocument/2006/customXml" ds:itemID="{E4895571-E580-4813-B543-0F74E855C57B}"/>
</file>

<file path=docProps/app.xml><?xml version="1.0" encoding="utf-8"?>
<Properties xmlns="http://schemas.openxmlformats.org/officeDocument/2006/extended-properties" xmlns:vt="http://schemas.openxmlformats.org/officeDocument/2006/docPropsVTypes">
  <Template>E_Uliopilaste_kirjalike_toode_mall</Template>
  <TotalTime>24</TotalTime>
  <Pages>2</Pages>
  <Words>314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</vt:vector>
  </HeadingPairs>
  <TitlesOfParts>
    <vt:vector size="2" baseType="lpstr">
      <vt:lpstr/>
      <vt:lpstr/>
    </vt:vector>
  </TitlesOfParts>
  <Company>Tallinn University of Technology</Company>
  <LinksUpToDate>false</LinksUpToDate>
  <CharactersWithSpaces>2056</CharactersWithSpaces>
  <SharedDoc>false</SharedDoc>
  <HLinks>
    <vt:vector size="42" baseType="variant">
      <vt:variant>
        <vt:i4>1245233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_Toc437856796</vt:lpwstr>
      </vt:variant>
      <vt:variant>
        <vt:i4>1245233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_Toc437856795</vt:lpwstr>
      </vt:variant>
      <vt:variant>
        <vt:i4>1245233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_Toc437856794</vt:lpwstr>
      </vt:variant>
      <vt:variant>
        <vt:i4>1245233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_Toc437856793</vt:lpwstr>
      </vt:variant>
      <vt:variant>
        <vt:i4>1245233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_Toc437856792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_Toc437856791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_Toc437856790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Heikko Kallakas</cp:lastModifiedBy>
  <cp:revision>2</cp:revision>
  <dcterms:created xsi:type="dcterms:W3CDTF">2023-12-18T17:00:00Z</dcterms:created>
  <dcterms:modified xsi:type="dcterms:W3CDTF">2024-11-27T14:10:00Z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0x01010070C8B5BDECDBF64AB836C5179E5F5E80</vt:lpwstr>
  </property>
</Properties>
</file>